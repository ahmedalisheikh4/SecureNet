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8525D2" w14:textId="49B8DD51" w:rsidR="00952F7D" w:rsidRPr="00D76EAA" w:rsidRDefault="0075403C" w:rsidP="00DF198B">
      <w:pPr>
        <w:pStyle w:val="GraphicAnchor"/>
        <w:rPr>
          <w:b/>
          <w:bCs/>
        </w:rPr>
      </w:pPr>
      <w:r w:rsidRPr="00D76EAA">
        <w:rPr>
          <w:b/>
          <w:bCs/>
          <w:noProof/>
          <w:lang w:val="en-AU" w:eastAsia="en-AU"/>
        </w:rPr>
        <w:t xml:space="preserve"> </w:t>
      </w:r>
      <w:r w:rsidR="00DF198B" w:rsidRPr="00D76EAA">
        <w:rPr>
          <w:b/>
          <w:bCs/>
          <w:noProof/>
          <w:lang w:val="en-AU" w:eastAsia="en-AU"/>
        </w:rPr>
        <w:drawing>
          <wp:anchor distT="0" distB="0" distL="114300" distR="114300" simplePos="0" relativeHeight="251657216" behindDoc="1" locked="1" layoutInCell="1" allowOverlap="1" wp14:anchorId="3A9FA7C8" wp14:editId="0C683C29">
            <wp:simplePos x="0" y="0"/>
            <wp:positionH relativeFrom="margin">
              <wp:align>right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rsidRPr="00D76EAA" w14:paraId="183D97C4" w14:textId="77777777" w:rsidTr="00EB7C2B">
        <w:trPr>
          <w:trHeight w:val="1083"/>
        </w:trPr>
        <w:tc>
          <w:tcPr>
            <w:tcW w:w="10790" w:type="dxa"/>
            <w:gridSpan w:val="9"/>
          </w:tcPr>
          <w:p w14:paraId="3208D76F" w14:textId="30A6127F" w:rsidR="00DF198B" w:rsidRPr="00D76EAA" w:rsidRDefault="00DF198B">
            <w:pPr>
              <w:rPr>
                <w:b/>
                <w:bCs/>
              </w:rPr>
            </w:pPr>
          </w:p>
        </w:tc>
      </w:tr>
      <w:tr w:rsidR="00DF198B" w:rsidRPr="00D76EAA" w14:paraId="51B558F0" w14:textId="77777777" w:rsidTr="00EB7C2B">
        <w:trPr>
          <w:trHeight w:val="1068"/>
        </w:trPr>
        <w:tc>
          <w:tcPr>
            <w:tcW w:w="1198" w:type="dxa"/>
            <w:gridSpan w:val="2"/>
            <w:tcBorders>
              <w:right w:val="single" w:sz="18" w:space="0" w:color="476166" w:themeColor="accent1"/>
            </w:tcBorders>
          </w:tcPr>
          <w:p w14:paraId="0DF3F6E6" w14:textId="77777777" w:rsidR="00DF198B" w:rsidRPr="00D76EAA" w:rsidRDefault="00DF198B">
            <w:pPr>
              <w:rPr>
                <w:b/>
                <w:bCs/>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3538DF9" w14:textId="3B159240" w:rsidR="00DF198B" w:rsidRPr="00D76EAA" w:rsidRDefault="00CB582A" w:rsidP="00EB7C2B">
            <w:pPr>
              <w:pStyle w:val="Heading1"/>
              <w:rPr>
                <w:bCs/>
              </w:rPr>
            </w:pPr>
            <w:bookmarkStart w:id="0" w:name="_Toc166432654"/>
            <w:bookmarkStart w:id="1" w:name="_Toc166433173"/>
            <w:r w:rsidRPr="00D76EAA">
              <w:rPr>
                <w:bCs/>
              </w:rPr>
              <w:t>Project Report</w:t>
            </w:r>
            <w:bookmarkEnd w:id="0"/>
            <w:bookmarkEnd w:id="1"/>
          </w:p>
        </w:tc>
        <w:tc>
          <w:tcPr>
            <w:tcW w:w="1199" w:type="dxa"/>
            <w:gridSpan w:val="2"/>
            <w:tcBorders>
              <w:left w:val="single" w:sz="18" w:space="0" w:color="476166" w:themeColor="accent1"/>
            </w:tcBorders>
          </w:tcPr>
          <w:p w14:paraId="177A810C" w14:textId="77777777" w:rsidR="00DF198B" w:rsidRPr="00D76EAA" w:rsidRDefault="00DF198B">
            <w:pPr>
              <w:rPr>
                <w:b/>
                <w:bCs/>
              </w:rPr>
            </w:pPr>
          </w:p>
        </w:tc>
      </w:tr>
      <w:tr w:rsidR="00DF198B" w:rsidRPr="00D76EAA" w14:paraId="0AD37439" w14:textId="77777777" w:rsidTr="00EB7C2B">
        <w:trPr>
          <w:trHeight w:val="1837"/>
        </w:trPr>
        <w:tc>
          <w:tcPr>
            <w:tcW w:w="1170" w:type="dxa"/>
          </w:tcPr>
          <w:p w14:paraId="3521D624" w14:textId="77777777" w:rsidR="00DF198B" w:rsidRPr="00D76EAA" w:rsidRDefault="00DF198B">
            <w:pPr>
              <w:rPr>
                <w:b/>
                <w:bCs/>
              </w:rPr>
            </w:pPr>
          </w:p>
        </w:tc>
        <w:tc>
          <w:tcPr>
            <w:tcW w:w="8460" w:type="dxa"/>
            <w:gridSpan w:val="7"/>
          </w:tcPr>
          <w:p w14:paraId="6E20EC95" w14:textId="540F48B3" w:rsidR="00DF198B" w:rsidRPr="00D76EAA" w:rsidRDefault="007D1B72">
            <w:pPr>
              <w:rPr>
                <w:b/>
                <w:bCs/>
              </w:rPr>
            </w:pPr>
            <w:r w:rsidRPr="00D76EAA">
              <w:rPr>
                <w:b/>
                <w:bCs/>
                <w:noProof/>
              </w:rPr>
              <w:drawing>
                <wp:anchor distT="0" distB="0" distL="114300" distR="114300" simplePos="0" relativeHeight="251682816" behindDoc="0" locked="0" layoutInCell="1" allowOverlap="1" wp14:anchorId="7406D37A" wp14:editId="3A81E90B">
                  <wp:simplePos x="0" y="0"/>
                  <wp:positionH relativeFrom="margin">
                    <wp:posOffset>1705562</wp:posOffset>
                  </wp:positionH>
                  <wp:positionV relativeFrom="paragraph">
                    <wp:posOffset>385</wp:posOffset>
                  </wp:positionV>
                  <wp:extent cx="1706880" cy="1325880"/>
                  <wp:effectExtent l="0" t="0" r="7620" b="7620"/>
                  <wp:wrapSquare wrapText="bothSides"/>
                  <wp:docPr id="295546971" name="image1.png" descr="A blue circ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95546971" name="image1.png" descr="A blue circle with white text&#10;&#10;Description automatically generated"/>
                          <pic:cNvPicPr/>
                        </pic:nvPicPr>
                        <pic:blipFill>
                          <a:blip r:embed="rId12">
                            <a:extLst>
                              <a:ext uri="{28A0092B-C50C-407E-A947-70E740481C1C}">
                                <a14:useLocalDpi xmlns:a14="http://schemas.microsoft.com/office/drawing/2010/main" val="0"/>
                              </a:ext>
                            </a:extLst>
                          </a:blip>
                          <a:srcRect/>
                          <a:stretch>
                            <a:fillRect/>
                          </a:stretch>
                        </pic:blipFill>
                        <pic:spPr>
                          <a:xfrm>
                            <a:off x="0" y="0"/>
                            <a:ext cx="1706880" cy="1325880"/>
                          </a:xfrm>
                          <a:prstGeom prst="rect">
                            <a:avLst/>
                          </a:prstGeom>
                          <a:ln/>
                        </pic:spPr>
                      </pic:pic>
                    </a:graphicData>
                  </a:graphic>
                  <wp14:sizeRelH relativeFrom="page">
                    <wp14:pctWidth>0</wp14:pctWidth>
                  </wp14:sizeRelH>
                  <wp14:sizeRelV relativeFrom="page">
                    <wp14:pctHeight>0</wp14:pctHeight>
                  </wp14:sizeRelV>
                </wp:anchor>
              </w:drawing>
            </w:r>
          </w:p>
        </w:tc>
        <w:tc>
          <w:tcPr>
            <w:tcW w:w="1160" w:type="dxa"/>
          </w:tcPr>
          <w:p w14:paraId="0020F13D" w14:textId="77777777" w:rsidR="00DF198B" w:rsidRPr="00D76EAA" w:rsidRDefault="00DF198B">
            <w:pPr>
              <w:rPr>
                <w:b/>
                <w:bCs/>
              </w:rPr>
            </w:pPr>
          </w:p>
        </w:tc>
      </w:tr>
      <w:tr w:rsidR="00DF198B" w:rsidRPr="00D76EAA" w14:paraId="3BFE7337" w14:textId="77777777" w:rsidTr="00EB7C2B">
        <w:trPr>
          <w:trHeight w:val="929"/>
        </w:trPr>
        <w:tc>
          <w:tcPr>
            <w:tcW w:w="2397" w:type="dxa"/>
            <w:gridSpan w:val="4"/>
          </w:tcPr>
          <w:p w14:paraId="6D1E77FC" w14:textId="77777777" w:rsidR="00DF198B" w:rsidRPr="00D76EAA" w:rsidRDefault="00DF198B">
            <w:pPr>
              <w:rPr>
                <w:b/>
                <w:bCs/>
              </w:rPr>
            </w:pPr>
          </w:p>
        </w:tc>
        <w:tc>
          <w:tcPr>
            <w:tcW w:w="5995" w:type="dxa"/>
            <w:shd w:val="clear" w:color="auto" w:fill="FFFFFF" w:themeFill="background1"/>
          </w:tcPr>
          <w:p w14:paraId="44EDFF7D" w14:textId="77777777" w:rsidR="00DF198B" w:rsidRPr="00D76EAA" w:rsidRDefault="00DF198B" w:rsidP="00DF198B">
            <w:pPr>
              <w:jc w:val="center"/>
              <w:rPr>
                <w:rFonts w:ascii="Georgia" w:hAnsi="Georgia"/>
                <w:b/>
                <w:bCs/>
                <w:sz w:val="48"/>
                <w:szCs w:val="48"/>
              </w:rPr>
            </w:pPr>
          </w:p>
        </w:tc>
        <w:tc>
          <w:tcPr>
            <w:tcW w:w="2398" w:type="dxa"/>
            <w:gridSpan w:val="4"/>
          </w:tcPr>
          <w:p w14:paraId="796F4030" w14:textId="77777777" w:rsidR="00DF198B" w:rsidRPr="00D76EAA" w:rsidRDefault="00DF198B">
            <w:pPr>
              <w:rPr>
                <w:b/>
                <w:bCs/>
              </w:rPr>
            </w:pPr>
          </w:p>
        </w:tc>
      </w:tr>
      <w:tr w:rsidR="00DF198B" w:rsidRPr="00D76EAA" w14:paraId="6C79BC56" w14:textId="77777777" w:rsidTr="00EB7C2B">
        <w:trPr>
          <w:trHeight w:val="1460"/>
        </w:trPr>
        <w:tc>
          <w:tcPr>
            <w:tcW w:w="2397" w:type="dxa"/>
            <w:gridSpan w:val="4"/>
          </w:tcPr>
          <w:p w14:paraId="2B96CF89" w14:textId="77777777" w:rsidR="00DF198B" w:rsidRPr="00D76EAA" w:rsidRDefault="00DF198B">
            <w:pPr>
              <w:rPr>
                <w:b/>
                <w:bCs/>
              </w:rPr>
            </w:pPr>
          </w:p>
        </w:tc>
        <w:tc>
          <w:tcPr>
            <w:tcW w:w="5995" w:type="dxa"/>
            <w:shd w:val="clear" w:color="auto" w:fill="FFFFFF" w:themeFill="background1"/>
          </w:tcPr>
          <w:p w14:paraId="420B5986" w14:textId="77777777" w:rsidR="0075403C" w:rsidRPr="00D76EAA" w:rsidRDefault="00CB582A" w:rsidP="00EB7C2B">
            <w:pPr>
              <w:pStyle w:val="Heading2"/>
              <w:rPr>
                <w:bCs/>
                <w:sz w:val="40"/>
                <w:szCs w:val="40"/>
              </w:rPr>
            </w:pPr>
            <w:bookmarkStart w:id="2" w:name="_Toc166421206"/>
            <w:bookmarkStart w:id="3" w:name="_Toc166432655"/>
            <w:bookmarkStart w:id="4" w:name="_Toc166433174"/>
            <w:r w:rsidRPr="00D76EAA">
              <w:rPr>
                <w:bCs/>
                <w:sz w:val="40"/>
                <w:szCs w:val="40"/>
              </w:rPr>
              <w:t>SecureNet</w:t>
            </w:r>
            <w:bookmarkEnd w:id="2"/>
            <w:bookmarkEnd w:id="3"/>
            <w:bookmarkEnd w:id="4"/>
          </w:p>
          <w:p w14:paraId="53A48A58" w14:textId="3689082C" w:rsidR="00DF198B" w:rsidRPr="00D76EAA" w:rsidRDefault="00CB582A" w:rsidP="00EB7C2B">
            <w:pPr>
              <w:pStyle w:val="Heading2"/>
              <w:rPr>
                <w:bCs/>
              </w:rPr>
            </w:pPr>
            <w:r w:rsidRPr="00D76EAA">
              <w:rPr>
                <w:bCs/>
                <w:sz w:val="40"/>
                <w:szCs w:val="40"/>
              </w:rPr>
              <w:t xml:space="preserve"> </w:t>
            </w:r>
            <w:bookmarkStart w:id="5" w:name="_Toc166421207"/>
            <w:bookmarkStart w:id="6" w:name="_Toc166432656"/>
            <w:bookmarkStart w:id="7" w:name="_Toc166433175"/>
            <w:r w:rsidRPr="00D76EAA">
              <w:rPr>
                <w:bCs/>
                <w:sz w:val="40"/>
                <w:szCs w:val="40"/>
              </w:rPr>
              <w:t>Intrusion Detection System</w:t>
            </w:r>
            <w:bookmarkEnd w:id="5"/>
            <w:bookmarkEnd w:id="6"/>
            <w:bookmarkEnd w:id="7"/>
          </w:p>
        </w:tc>
        <w:tc>
          <w:tcPr>
            <w:tcW w:w="2398" w:type="dxa"/>
            <w:gridSpan w:val="4"/>
          </w:tcPr>
          <w:p w14:paraId="6A5C280F" w14:textId="77777777" w:rsidR="00DF198B" w:rsidRPr="00D76EAA" w:rsidRDefault="00DF198B">
            <w:pPr>
              <w:rPr>
                <w:b/>
                <w:bCs/>
              </w:rPr>
            </w:pPr>
          </w:p>
        </w:tc>
      </w:tr>
      <w:tr w:rsidR="00DF198B" w:rsidRPr="00D76EAA" w14:paraId="18FCCA19" w14:textId="77777777" w:rsidTr="00EB7C2B">
        <w:trPr>
          <w:trHeight w:val="7176"/>
        </w:trPr>
        <w:tc>
          <w:tcPr>
            <w:tcW w:w="2397" w:type="dxa"/>
            <w:gridSpan w:val="4"/>
          </w:tcPr>
          <w:p w14:paraId="153B16DF" w14:textId="77777777" w:rsidR="00DF198B" w:rsidRPr="00D76EAA" w:rsidRDefault="00DF198B" w:rsidP="00DF198B">
            <w:pPr>
              <w:jc w:val="center"/>
              <w:rPr>
                <w:b/>
                <w:bCs/>
              </w:rPr>
            </w:pPr>
          </w:p>
        </w:tc>
        <w:tc>
          <w:tcPr>
            <w:tcW w:w="5995" w:type="dxa"/>
            <w:tcBorders>
              <w:bottom w:val="single" w:sz="18" w:space="0" w:color="476166" w:themeColor="accent1"/>
            </w:tcBorders>
            <w:shd w:val="clear" w:color="auto" w:fill="FFFFFF" w:themeFill="background1"/>
          </w:tcPr>
          <w:p w14:paraId="7C6232FA" w14:textId="77777777" w:rsidR="0075403C" w:rsidRPr="00D76EAA" w:rsidRDefault="0075403C" w:rsidP="00874FE7">
            <w:pPr>
              <w:pStyle w:val="Heading3"/>
              <w:rPr>
                <w:b/>
                <w:bCs/>
              </w:rPr>
            </w:pPr>
          </w:p>
          <w:p w14:paraId="16E92495" w14:textId="487645D7" w:rsidR="00DF198B" w:rsidRPr="00D76EAA" w:rsidRDefault="00CB582A" w:rsidP="00874FE7">
            <w:pPr>
              <w:pStyle w:val="Heading3"/>
              <w:rPr>
                <w:b/>
                <w:bCs/>
              </w:rPr>
            </w:pPr>
            <w:bookmarkStart w:id="8" w:name="_Toc166421208"/>
            <w:bookmarkStart w:id="9" w:name="_Toc166432657"/>
            <w:bookmarkStart w:id="10" w:name="_Toc166433176"/>
            <w:r w:rsidRPr="00D76EAA">
              <w:rPr>
                <w:b/>
                <w:bCs/>
              </w:rPr>
              <w:t>May 14, 2024</w:t>
            </w:r>
            <w:bookmarkEnd w:id="8"/>
            <w:bookmarkEnd w:id="9"/>
            <w:bookmarkEnd w:id="10"/>
          </w:p>
          <w:bookmarkStart w:id="11" w:name="_Toc166421209"/>
          <w:bookmarkStart w:id="12" w:name="_Toc166432658"/>
          <w:bookmarkStart w:id="13" w:name="_Toc166433177"/>
          <w:p w14:paraId="092D2B1E" w14:textId="77777777" w:rsidR="00874FE7" w:rsidRPr="00D76EAA" w:rsidRDefault="00000000" w:rsidP="00874FE7">
            <w:pPr>
              <w:pStyle w:val="Heading3"/>
              <w:rPr>
                <w:b/>
                <w:bCs/>
              </w:rPr>
            </w:pPr>
            <w:sdt>
              <w:sdtPr>
                <w:rPr>
                  <w:b/>
                  <w:bCs/>
                </w:rPr>
                <w:id w:val="-1516760087"/>
                <w:placeholder>
                  <w:docPart w:val="C48FF872962F4B9FB95E76FAB3E71678"/>
                </w:placeholder>
                <w:temporary/>
                <w:showingPlcHdr/>
                <w15:appearance w15:val="hidden"/>
              </w:sdtPr>
              <w:sdtContent>
                <w:r w:rsidR="00874FE7" w:rsidRPr="00D76EAA">
                  <w:rPr>
                    <w:b/>
                    <w:bCs/>
                  </w:rPr>
                  <w:t>—</w:t>
                </w:r>
              </w:sdtContent>
            </w:sdt>
            <w:bookmarkEnd w:id="11"/>
            <w:bookmarkEnd w:id="12"/>
            <w:bookmarkEnd w:id="13"/>
          </w:p>
          <w:p w14:paraId="24DBE036" w14:textId="0F20DFF7" w:rsidR="00DF198B" w:rsidRPr="00D76EAA" w:rsidRDefault="00CB582A" w:rsidP="00874FE7">
            <w:pPr>
              <w:pStyle w:val="Heading3"/>
              <w:rPr>
                <w:b/>
                <w:bCs/>
              </w:rPr>
            </w:pPr>
            <w:bookmarkStart w:id="14" w:name="_Toc166421210"/>
            <w:bookmarkStart w:id="15" w:name="_Toc166432659"/>
            <w:bookmarkStart w:id="16" w:name="_Toc166433178"/>
            <w:r w:rsidRPr="00D76EAA">
              <w:rPr>
                <w:b/>
                <w:bCs/>
              </w:rPr>
              <w:t>Computer Networks</w:t>
            </w:r>
            <w:bookmarkEnd w:id="14"/>
            <w:bookmarkEnd w:id="15"/>
            <w:bookmarkEnd w:id="16"/>
          </w:p>
          <w:bookmarkStart w:id="17" w:name="_Toc166421211"/>
          <w:bookmarkStart w:id="18" w:name="_Toc166432660"/>
          <w:bookmarkStart w:id="19" w:name="_Toc166433179"/>
          <w:p w14:paraId="223547F1" w14:textId="77777777" w:rsidR="00DF198B" w:rsidRPr="00D76EAA" w:rsidRDefault="00000000" w:rsidP="00874FE7">
            <w:pPr>
              <w:pStyle w:val="Heading3"/>
              <w:rPr>
                <w:b/>
                <w:bCs/>
              </w:rPr>
            </w:pPr>
            <w:sdt>
              <w:sdtPr>
                <w:rPr>
                  <w:b/>
                  <w:bCs/>
                </w:rPr>
                <w:id w:val="1492440299"/>
                <w:placeholder>
                  <w:docPart w:val="C7DF6906863048A7936D230577BBBE9B"/>
                </w:placeholder>
                <w:temporary/>
                <w:showingPlcHdr/>
                <w15:appearance w15:val="hidden"/>
              </w:sdtPr>
              <w:sdtContent>
                <w:r w:rsidR="00874FE7" w:rsidRPr="00D76EAA">
                  <w:rPr>
                    <w:b/>
                    <w:bCs/>
                  </w:rPr>
                  <w:t>—</w:t>
                </w:r>
              </w:sdtContent>
            </w:sdt>
            <w:bookmarkEnd w:id="17"/>
            <w:bookmarkEnd w:id="18"/>
            <w:bookmarkEnd w:id="19"/>
          </w:p>
          <w:p w14:paraId="7115B799" w14:textId="528EABF3" w:rsidR="00DF198B" w:rsidRDefault="00CB582A" w:rsidP="00874FE7">
            <w:pPr>
              <w:pStyle w:val="Heading3"/>
              <w:rPr>
                <w:b/>
                <w:bCs/>
              </w:rPr>
            </w:pPr>
            <w:bookmarkStart w:id="20" w:name="_Toc166421212"/>
            <w:bookmarkStart w:id="21" w:name="_Toc166432661"/>
            <w:bookmarkStart w:id="22" w:name="_Toc166433180"/>
            <w:r w:rsidRPr="00D76EAA">
              <w:rPr>
                <w:b/>
                <w:bCs/>
              </w:rPr>
              <w:t>Waseem Rauf</w:t>
            </w:r>
            <w:bookmarkEnd w:id="20"/>
            <w:bookmarkEnd w:id="21"/>
            <w:bookmarkEnd w:id="22"/>
          </w:p>
          <w:p w14:paraId="6B3EC7FE" w14:textId="77777777" w:rsidR="007D1B72" w:rsidRDefault="007D1B72" w:rsidP="007D1B72">
            <w:pPr>
              <w:jc w:val="center"/>
              <w:rPr>
                <w:b/>
                <w:sz w:val="36"/>
                <w:szCs w:val="36"/>
              </w:rPr>
            </w:pPr>
            <w:r>
              <w:rPr>
                <w:b/>
                <w:sz w:val="36"/>
                <w:szCs w:val="36"/>
              </w:rPr>
              <w:t>Group Members:</w:t>
            </w:r>
          </w:p>
          <w:p w14:paraId="5D5DEDC6" w14:textId="77777777" w:rsidR="007D1B72" w:rsidRDefault="007D1B72" w:rsidP="007D1B72">
            <w:pPr>
              <w:rPr>
                <w:b/>
                <w:sz w:val="36"/>
                <w:szCs w:val="36"/>
              </w:rPr>
            </w:pPr>
          </w:p>
          <w:p w14:paraId="628B42E6" w14:textId="5938CFC0" w:rsidR="007D1B72" w:rsidRDefault="007D1B72" w:rsidP="007D1B72">
            <w:pPr>
              <w:spacing w:line="276" w:lineRule="auto"/>
              <w:ind w:left="360"/>
              <w:rPr>
                <w:sz w:val="28"/>
                <w:szCs w:val="28"/>
              </w:rPr>
            </w:pPr>
            <w:r>
              <w:rPr>
                <w:sz w:val="28"/>
                <w:szCs w:val="28"/>
              </w:rPr>
              <w:t xml:space="preserve">                Talha Bilal (K21-3349)</w:t>
            </w:r>
          </w:p>
          <w:p w14:paraId="1392537D" w14:textId="3EDD1CBB" w:rsidR="007D1B72" w:rsidRDefault="007D1B72" w:rsidP="007D1B72">
            <w:pPr>
              <w:spacing w:line="276" w:lineRule="auto"/>
              <w:ind w:left="360"/>
              <w:rPr>
                <w:sz w:val="28"/>
                <w:szCs w:val="28"/>
              </w:rPr>
            </w:pPr>
            <w:r>
              <w:rPr>
                <w:sz w:val="28"/>
                <w:szCs w:val="28"/>
              </w:rPr>
              <w:t xml:space="preserve">                Ahmed Ali (K21-3212)</w:t>
            </w:r>
          </w:p>
          <w:p w14:paraId="6F99A565" w14:textId="49869E5E" w:rsidR="007D1B72" w:rsidRDefault="007D1B72" w:rsidP="007D1B72">
            <w:pPr>
              <w:spacing w:line="276" w:lineRule="auto"/>
              <w:ind w:left="360"/>
              <w:rPr>
                <w:sz w:val="28"/>
                <w:szCs w:val="28"/>
              </w:rPr>
            </w:pPr>
            <w:r>
              <w:rPr>
                <w:sz w:val="28"/>
                <w:szCs w:val="28"/>
              </w:rPr>
              <w:t xml:space="preserve">                Taha Hassan (K21-4680)</w:t>
            </w:r>
          </w:p>
          <w:p w14:paraId="6B7E66E8" w14:textId="77777777" w:rsidR="007D1B72" w:rsidRPr="007D1B72" w:rsidRDefault="007D1B72" w:rsidP="007D1B72"/>
          <w:p w14:paraId="673EC69A" w14:textId="4D26AFDB" w:rsidR="0075403C" w:rsidRPr="00D76EAA" w:rsidRDefault="0075403C" w:rsidP="0075403C">
            <w:pPr>
              <w:rPr>
                <w:b/>
                <w:bCs/>
              </w:rPr>
            </w:pPr>
          </w:p>
          <w:p w14:paraId="72897566" w14:textId="5E5C3BA3" w:rsidR="0075403C" w:rsidRPr="00D76EAA" w:rsidRDefault="0075403C" w:rsidP="0075403C">
            <w:pPr>
              <w:rPr>
                <w:b/>
                <w:bCs/>
              </w:rPr>
            </w:pPr>
          </w:p>
          <w:p w14:paraId="69315A9F" w14:textId="10EE660C" w:rsidR="00DF198B" w:rsidRPr="00D76EAA" w:rsidRDefault="00DF198B" w:rsidP="00DF198B">
            <w:pPr>
              <w:rPr>
                <w:b/>
                <w:bCs/>
              </w:rPr>
            </w:pPr>
          </w:p>
        </w:tc>
        <w:tc>
          <w:tcPr>
            <w:tcW w:w="2398" w:type="dxa"/>
            <w:gridSpan w:val="4"/>
          </w:tcPr>
          <w:p w14:paraId="256E7149" w14:textId="77777777" w:rsidR="00DF198B" w:rsidRPr="00D76EAA" w:rsidRDefault="00DF198B" w:rsidP="00DF198B">
            <w:pPr>
              <w:jc w:val="center"/>
              <w:rPr>
                <w:b/>
                <w:bCs/>
              </w:rPr>
            </w:pPr>
          </w:p>
        </w:tc>
      </w:tr>
      <w:tr w:rsidR="00DF198B" w:rsidRPr="00D76EAA" w14:paraId="65B13C7E" w14:textId="77777777" w:rsidTr="00EB7C2B">
        <w:tc>
          <w:tcPr>
            <w:tcW w:w="2340" w:type="dxa"/>
            <w:gridSpan w:val="3"/>
          </w:tcPr>
          <w:p w14:paraId="34E1ECFC" w14:textId="77777777" w:rsidR="00DF198B" w:rsidRPr="00D76EAA" w:rsidRDefault="00DF198B">
            <w:pPr>
              <w:rPr>
                <w:b/>
                <w:bCs/>
              </w:rPr>
            </w:pPr>
          </w:p>
        </w:tc>
        <w:tc>
          <w:tcPr>
            <w:tcW w:w="6120" w:type="dxa"/>
            <w:gridSpan w:val="3"/>
          </w:tcPr>
          <w:p w14:paraId="5A4D5976" w14:textId="77777777" w:rsidR="00DF198B" w:rsidRPr="00D76EAA" w:rsidRDefault="00DF198B">
            <w:pPr>
              <w:rPr>
                <w:b/>
                <w:bCs/>
              </w:rPr>
            </w:pPr>
          </w:p>
        </w:tc>
        <w:tc>
          <w:tcPr>
            <w:tcW w:w="2330" w:type="dxa"/>
            <w:gridSpan w:val="3"/>
          </w:tcPr>
          <w:p w14:paraId="646DDC81" w14:textId="77777777" w:rsidR="00DF198B" w:rsidRPr="00D76EAA" w:rsidRDefault="00DF198B">
            <w:pPr>
              <w:rPr>
                <w:b/>
                <w:bCs/>
              </w:rPr>
            </w:pPr>
          </w:p>
        </w:tc>
      </w:tr>
    </w:tbl>
    <w:p w14:paraId="5B6AA2BC" w14:textId="06C11989" w:rsidR="00DF198B" w:rsidRPr="00D76EAA" w:rsidRDefault="00DF198B">
      <w:pPr>
        <w:rPr>
          <w:b/>
          <w:bCs/>
        </w:rPr>
      </w:pPr>
    </w:p>
    <w:p w14:paraId="24F1F4E5" w14:textId="0D830729" w:rsidR="00CB582A" w:rsidRPr="00D76EAA" w:rsidRDefault="00CB582A" w:rsidP="002D2200">
      <w:pPr>
        <w:pStyle w:val="GraphicAnchor"/>
        <w:rPr>
          <w:b/>
          <w:bCs/>
        </w:rPr>
      </w:pPr>
    </w:p>
    <w:p w14:paraId="76B65E7F" w14:textId="729F30A3" w:rsidR="00CB582A" w:rsidRPr="00D76EAA" w:rsidRDefault="00CB582A">
      <w:pPr>
        <w:rPr>
          <w:b/>
          <w:bCs/>
          <w:sz w:val="10"/>
        </w:rPr>
      </w:pPr>
      <w:r w:rsidRPr="00D76EAA">
        <w:rPr>
          <w:b/>
          <w:bCs/>
        </w:rPr>
        <w:br w:type="page"/>
      </w:r>
    </w:p>
    <w:p w14:paraId="329EB498" w14:textId="77777777" w:rsidR="00DF198B" w:rsidRDefault="00DF198B" w:rsidP="002D2200">
      <w:pPr>
        <w:pStyle w:val="GraphicAnchor"/>
        <w:rPr>
          <w:b/>
          <w:bCs/>
        </w:rPr>
      </w:pPr>
    </w:p>
    <w:p w14:paraId="161C42B1" w14:textId="77777777" w:rsidR="001B07DE" w:rsidRDefault="001B07DE" w:rsidP="002D2200">
      <w:pPr>
        <w:pStyle w:val="GraphicAnchor"/>
        <w:rPr>
          <w:b/>
          <w:bCs/>
        </w:rPr>
      </w:pPr>
    </w:p>
    <w:p w14:paraId="42DE1E8D" w14:textId="77777777" w:rsidR="001B07DE" w:rsidRDefault="001B07DE" w:rsidP="002D2200">
      <w:pPr>
        <w:pStyle w:val="GraphicAnchor"/>
        <w:rPr>
          <w:b/>
          <w:bCs/>
        </w:rPr>
      </w:pPr>
    </w:p>
    <w:p w14:paraId="5E57C9F3" w14:textId="77777777" w:rsidR="001B07DE" w:rsidRPr="00D76EAA" w:rsidRDefault="001B07DE" w:rsidP="002D2200">
      <w:pPr>
        <w:pStyle w:val="GraphicAnchor"/>
        <w:rPr>
          <w:b/>
          <w:bCs/>
        </w:rPr>
      </w:pPr>
    </w:p>
    <w:p w14:paraId="6A847523" w14:textId="77777777" w:rsidR="00035D69" w:rsidRPr="00D76EAA" w:rsidRDefault="00035D69" w:rsidP="002D2200">
      <w:pPr>
        <w:pStyle w:val="GraphicAnchor"/>
        <w:rPr>
          <w:b/>
          <w:bCs/>
        </w:rPr>
      </w:pPr>
    </w:p>
    <w:sdt>
      <w:sdtPr>
        <w:rPr>
          <w:rFonts w:asciiTheme="minorHAnsi" w:eastAsiaTheme="minorHAnsi" w:hAnsiTheme="minorHAnsi" w:cstheme="minorBidi"/>
          <w:b/>
          <w:bCs/>
          <w:color w:val="auto"/>
          <w:sz w:val="24"/>
          <w:szCs w:val="24"/>
        </w:rPr>
        <w:id w:val="1075704029"/>
        <w:docPartObj>
          <w:docPartGallery w:val="Table of Contents"/>
          <w:docPartUnique/>
        </w:docPartObj>
      </w:sdtPr>
      <w:sdtEndPr>
        <w:rPr>
          <w:noProof/>
        </w:rPr>
      </w:sdtEndPr>
      <w:sdtContent>
        <w:p w14:paraId="1F396060" w14:textId="3440411E" w:rsidR="00035D69" w:rsidRPr="00D76EAA" w:rsidRDefault="00035D69">
          <w:pPr>
            <w:pStyle w:val="TOCHeading"/>
            <w:rPr>
              <w:b/>
              <w:bCs/>
              <w:sz w:val="40"/>
              <w:szCs w:val="40"/>
            </w:rPr>
          </w:pPr>
          <w:r w:rsidRPr="00D76EAA">
            <w:rPr>
              <w:b/>
              <w:bCs/>
              <w:sz w:val="40"/>
              <w:szCs w:val="40"/>
            </w:rPr>
            <w:t>Contents</w:t>
          </w:r>
        </w:p>
        <w:p w14:paraId="33A6C494" w14:textId="77777777" w:rsidR="00035D69" w:rsidRPr="00D76EAA" w:rsidRDefault="00035D69" w:rsidP="00035D69">
          <w:pPr>
            <w:rPr>
              <w:b/>
              <w:bCs/>
            </w:rPr>
          </w:pPr>
        </w:p>
        <w:p w14:paraId="01FD4119" w14:textId="6B1AB272" w:rsidR="001B07DE" w:rsidRPr="001B07DE" w:rsidRDefault="00035D69" w:rsidP="001B07DE">
          <w:pPr>
            <w:pStyle w:val="TOC1"/>
            <w:tabs>
              <w:tab w:val="right" w:leader="dot" w:pos="10790"/>
            </w:tabs>
            <w:rPr>
              <w:rFonts w:eastAsiaTheme="minorEastAsia"/>
              <w:b/>
              <w:bCs/>
              <w:noProof/>
              <w:kern w:val="2"/>
              <w14:ligatures w14:val="standardContextual"/>
            </w:rPr>
          </w:pPr>
          <w:r w:rsidRPr="001B07DE">
            <w:rPr>
              <w:b/>
              <w:bCs/>
            </w:rPr>
            <w:fldChar w:fldCharType="begin"/>
          </w:r>
          <w:r w:rsidRPr="001B07DE">
            <w:rPr>
              <w:b/>
              <w:bCs/>
            </w:rPr>
            <w:instrText xml:space="preserve"> TOC \o "1-3" \h \z \u </w:instrText>
          </w:r>
          <w:r w:rsidRPr="001B07DE">
            <w:rPr>
              <w:b/>
              <w:bCs/>
            </w:rPr>
            <w:fldChar w:fldCharType="separate"/>
          </w:r>
          <w:hyperlink w:anchor="_Toc166433173" w:history="1">
            <w:r w:rsidR="001B07DE" w:rsidRPr="001B07DE">
              <w:rPr>
                <w:rStyle w:val="Hyperlink"/>
                <w:b/>
                <w:bCs/>
                <w:noProof/>
              </w:rPr>
              <w:t>Project Report</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_Toc166433173 \h </w:instrText>
            </w:r>
            <w:r w:rsidR="001B07DE" w:rsidRPr="001B07DE">
              <w:rPr>
                <w:b/>
                <w:bCs/>
                <w:noProof/>
                <w:webHidden/>
              </w:rPr>
            </w:r>
            <w:r w:rsidR="001B07DE" w:rsidRPr="001B07DE">
              <w:rPr>
                <w:b/>
                <w:bCs/>
                <w:noProof/>
                <w:webHidden/>
              </w:rPr>
              <w:fldChar w:fldCharType="separate"/>
            </w:r>
            <w:r w:rsidR="00622A8E">
              <w:rPr>
                <w:b/>
                <w:bCs/>
                <w:noProof/>
                <w:webHidden/>
              </w:rPr>
              <w:t>1</w:t>
            </w:r>
            <w:r w:rsidR="001B07DE" w:rsidRPr="001B07DE">
              <w:rPr>
                <w:b/>
                <w:bCs/>
                <w:noProof/>
                <w:webHidden/>
              </w:rPr>
              <w:fldChar w:fldCharType="end"/>
            </w:r>
          </w:hyperlink>
        </w:p>
        <w:p w14:paraId="6BB70A3C" w14:textId="30008C69" w:rsidR="001B07DE" w:rsidRPr="001B07DE" w:rsidRDefault="00000000">
          <w:pPr>
            <w:pStyle w:val="TOC1"/>
            <w:tabs>
              <w:tab w:val="left" w:pos="480"/>
              <w:tab w:val="right" w:leader="dot" w:pos="10790"/>
            </w:tabs>
            <w:rPr>
              <w:rFonts w:eastAsiaTheme="minorEastAsia"/>
              <w:b/>
              <w:bCs/>
              <w:noProof/>
              <w:kern w:val="2"/>
              <w14:ligatures w14:val="standardContextual"/>
            </w:rPr>
          </w:pPr>
          <w:hyperlink w:anchor="_Toc166433181" w:history="1">
            <w:r w:rsidR="001B07DE" w:rsidRPr="001B07DE">
              <w:rPr>
                <w:rStyle w:val="Hyperlink"/>
                <w:b/>
                <w:bCs/>
                <w:noProof/>
              </w:rPr>
              <w:t>1.</w:t>
            </w:r>
            <w:r w:rsidR="001B07DE" w:rsidRPr="001B07DE">
              <w:rPr>
                <w:rFonts w:eastAsiaTheme="minorEastAsia"/>
                <w:b/>
                <w:bCs/>
                <w:noProof/>
                <w:kern w:val="2"/>
                <w14:ligatures w14:val="standardContextual"/>
              </w:rPr>
              <w:tab/>
            </w:r>
            <w:r w:rsidR="001B07DE" w:rsidRPr="001B07DE">
              <w:rPr>
                <w:rStyle w:val="Hyperlink"/>
                <w:b/>
                <w:bCs/>
                <w:noProof/>
              </w:rPr>
              <w:t>INTRODUCTION</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_Toc166433181 \h </w:instrText>
            </w:r>
            <w:r w:rsidR="001B07DE" w:rsidRPr="001B07DE">
              <w:rPr>
                <w:b/>
                <w:bCs/>
                <w:noProof/>
                <w:webHidden/>
              </w:rPr>
            </w:r>
            <w:r w:rsidR="001B07DE" w:rsidRPr="001B07DE">
              <w:rPr>
                <w:b/>
                <w:bCs/>
                <w:noProof/>
                <w:webHidden/>
              </w:rPr>
              <w:fldChar w:fldCharType="separate"/>
            </w:r>
            <w:r w:rsidR="00622A8E">
              <w:rPr>
                <w:b/>
                <w:bCs/>
                <w:noProof/>
                <w:webHidden/>
              </w:rPr>
              <w:t>3</w:t>
            </w:r>
            <w:r w:rsidR="001B07DE" w:rsidRPr="001B07DE">
              <w:rPr>
                <w:b/>
                <w:bCs/>
                <w:noProof/>
                <w:webHidden/>
              </w:rPr>
              <w:fldChar w:fldCharType="end"/>
            </w:r>
          </w:hyperlink>
        </w:p>
        <w:p w14:paraId="68109BCE" w14:textId="3B2128E3" w:rsidR="001B07DE" w:rsidRPr="001B07DE" w:rsidRDefault="00000000">
          <w:pPr>
            <w:pStyle w:val="TOC2"/>
            <w:tabs>
              <w:tab w:val="left" w:pos="960"/>
              <w:tab w:val="right" w:leader="dot" w:pos="10790"/>
            </w:tabs>
            <w:rPr>
              <w:rFonts w:eastAsiaTheme="minorEastAsia"/>
              <w:b/>
              <w:bCs/>
              <w:noProof/>
              <w:kern w:val="2"/>
              <w14:ligatures w14:val="standardContextual"/>
            </w:rPr>
          </w:pPr>
          <w:hyperlink w:anchor="_Toc166433182" w:history="1">
            <w:r w:rsidR="001B07DE" w:rsidRPr="001B07DE">
              <w:rPr>
                <w:rStyle w:val="Hyperlink"/>
                <w:b/>
                <w:bCs/>
                <w:noProof/>
              </w:rPr>
              <w:t>1.1.</w:t>
            </w:r>
            <w:r w:rsidR="001B07DE" w:rsidRPr="001B07DE">
              <w:rPr>
                <w:rFonts w:eastAsiaTheme="minorEastAsia"/>
                <w:b/>
                <w:bCs/>
                <w:noProof/>
                <w:kern w:val="2"/>
                <w14:ligatures w14:val="standardContextual"/>
              </w:rPr>
              <w:tab/>
            </w:r>
            <w:r w:rsidR="001B07DE" w:rsidRPr="001B07DE">
              <w:rPr>
                <w:rStyle w:val="Hyperlink"/>
                <w:b/>
                <w:bCs/>
                <w:noProof/>
              </w:rPr>
              <w:t>Background</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_Toc166433182 \h </w:instrText>
            </w:r>
            <w:r w:rsidR="001B07DE" w:rsidRPr="001B07DE">
              <w:rPr>
                <w:b/>
                <w:bCs/>
                <w:noProof/>
                <w:webHidden/>
              </w:rPr>
            </w:r>
            <w:r w:rsidR="001B07DE" w:rsidRPr="001B07DE">
              <w:rPr>
                <w:b/>
                <w:bCs/>
                <w:noProof/>
                <w:webHidden/>
              </w:rPr>
              <w:fldChar w:fldCharType="separate"/>
            </w:r>
            <w:r w:rsidR="00622A8E">
              <w:rPr>
                <w:b/>
                <w:bCs/>
                <w:noProof/>
                <w:webHidden/>
              </w:rPr>
              <w:t>3</w:t>
            </w:r>
            <w:r w:rsidR="001B07DE" w:rsidRPr="001B07DE">
              <w:rPr>
                <w:b/>
                <w:bCs/>
                <w:noProof/>
                <w:webHidden/>
              </w:rPr>
              <w:fldChar w:fldCharType="end"/>
            </w:r>
          </w:hyperlink>
        </w:p>
        <w:p w14:paraId="60360FEA" w14:textId="3041A8E5" w:rsidR="001B07DE" w:rsidRPr="001B07DE" w:rsidRDefault="00000000">
          <w:pPr>
            <w:pStyle w:val="TOC2"/>
            <w:tabs>
              <w:tab w:val="left" w:pos="960"/>
              <w:tab w:val="right" w:leader="dot" w:pos="10790"/>
            </w:tabs>
            <w:rPr>
              <w:rFonts w:eastAsiaTheme="minorEastAsia"/>
              <w:b/>
              <w:bCs/>
              <w:noProof/>
              <w:kern w:val="2"/>
              <w14:ligatures w14:val="standardContextual"/>
            </w:rPr>
          </w:pPr>
          <w:hyperlink w:anchor="_Toc166433183" w:history="1">
            <w:r w:rsidR="001B07DE" w:rsidRPr="001B07DE">
              <w:rPr>
                <w:rStyle w:val="Hyperlink"/>
                <w:b/>
                <w:bCs/>
                <w:noProof/>
              </w:rPr>
              <w:t>1.2.</w:t>
            </w:r>
            <w:r w:rsidR="001B07DE" w:rsidRPr="001B07DE">
              <w:rPr>
                <w:rFonts w:eastAsiaTheme="minorEastAsia"/>
                <w:b/>
                <w:bCs/>
                <w:noProof/>
                <w:kern w:val="2"/>
                <w14:ligatures w14:val="standardContextual"/>
              </w:rPr>
              <w:tab/>
            </w:r>
            <w:r w:rsidR="001B07DE" w:rsidRPr="001B07DE">
              <w:rPr>
                <w:rStyle w:val="Hyperlink"/>
                <w:b/>
                <w:bCs/>
                <w:noProof/>
              </w:rPr>
              <w:t>Purpose of Report:</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_Toc166433183 \h </w:instrText>
            </w:r>
            <w:r w:rsidR="001B07DE" w:rsidRPr="001B07DE">
              <w:rPr>
                <w:b/>
                <w:bCs/>
                <w:noProof/>
                <w:webHidden/>
              </w:rPr>
            </w:r>
            <w:r w:rsidR="001B07DE" w:rsidRPr="001B07DE">
              <w:rPr>
                <w:b/>
                <w:bCs/>
                <w:noProof/>
                <w:webHidden/>
              </w:rPr>
              <w:fldChar w:fldCharType="separate"/>
            </w:r>
            <w:r w:rsidR="00622A8E">
              <w:rPr>
                <w:b/>
                <w:bCs/>
                <w:noProof/>
                <w:webHidden/>
              </w:rPr>
              <w:t>3</w:t>
            </w:r>
            <w:r w:rsidR="001B07DE" w:rsidRPr="001B07DE">
              <w:rPr>
                <w:b/>
                <w:bCs/>
                <w:noProof/>
                <w:webHidden/>
              </w:rPr>
              <w:fldChar w:fldCharType="end"/>
            </w:r>
          </w:hyperlink>
        </w:p>
        <w:p w14:paraId="150D7B4C" w14:textId="309D7D48" w:rsidR="001B07DE" w:rsidRPr="001B07DE" w:rsidRDefault="00000000">
          <w:pPr>
            <w:pStyle w:val="TOC2"/>
            <w:tabs>
              <w:tab w:val="left" w:pos="960"/>
              <w:tab w:val="right" w:leader="dot" w:pos="10790"/>
            </w:tabs>
            <w:rPr>
              <w:rFonts w:eastAsiaTheme="minorEastAsia"/>
              <w:b/>
              <w:bCs/>
              <w:noProof/>
              <w:kern w:val="2"/>
              <w14:ligatures w14:val="standardContextual"/>
            </w:rPr>
          </w:pPr>
          <w:hyperlink w:anchor="_Toc166433184" w:history="1">
            <w:r w:rsidR="001B07DE" w:rsidRPr="001B07DE">
              <w:rPr>
                <w:rStyle w:val="Hyperlink"/>
                <w:b/>
                <w:bCs/>
                <w:noProof/>
              </w:rPr>
              <w:t>1.3.</w:t>
            </w:r>
            <w:r w:rsidR="001B07DE" w:rsidRPr="001B07DE">
              <w:rPr>
                <w:rFonts w:eastAsiaTheme="minorEastAsia"/>
                <w:b/>
                <w:bCs/>
                <w:noProof/>
                <w:kern w:val="2"/>
                <w14:ligatures w14:val="standardContextual"/>
              </w:rPr>
              <w:tab/>
            </w:r>
            <w:r w:rsidR="001B07DE" w:rsidRPr="001B07DE">
              <w:rPr>
                <w:rStyle w:val="Hyperlink"/>
                <w:b/>
                <w:bCs/>
                <w:noProof/>
              </w:rPr>
              <w:t>Intended Audience:</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_Toc166433184 \h </w:instrText>
            </w:r>
            <w:r w:rsidR="001B07DE" w:rsidRPr="001B07DE">
              <w:rPr>
                <w:b/>
                <w:bCs/>
                <w:noProof/>
                <w:webHidden/>
              </w:rPr>
            </w:r>
            <w:r w:rsidR="001B07DE" w:rsidRPr="001B07DE">
              <w:rPr>
                <w:b/>
                <w:bCs/>
                <w:noProof/>
                <w:webHidden/>
              </w:rPr>
              <w:fldChar w:fldCharType="separate"/>
            </w:r>
            <w:r w:rsidR="00622A8E">
              <w:rPr>
                <w:b/>
                <w:bCs/>
                <w:noProof/>
                <w:webHidden/>
              </w:rPr>
              <w:t>3</w:t>
            </w:r>
            <w:r w:rsidR="001B07DE" w:rsidRPr="001B07DE">
              <w:rPr>
                <w:b/>
                <w:bCs/>
                <w:noProof/>
                <w:webHidden/>
              </w:rPr>
              <w:fldChar w:fldCharType="end"/>
            </w:r>
          </w:hyperlink>
        </w:p>
        <w:p w14:paraId="413FCCAE" w14:textId="252B4F81" w:rsidR="001B07DE" w:rsidRPr="001B07DE" w:rsidRDefault="00000000">
          <w:pPr>
            <w:pStyle w:val="TOC1"/>
            <w:tabs>
              <w:tab w:val="left" w:pos="480"/>
              <w:tab w:val="right" w:leader="dot" w:pos="10790"/>
            </w:tabs>
            <w:rPr>
              <w:rFonts w:eastAsiaTheme="minorEastAsia"/>
              <w:b/>
              <w:bCs/>
              <w:noProof/>
              <w:kern w:val="2"/>
              <w14:ligatures w14:val="standardContextual"/>
            </w:rPr>
          </w:pPr>
          <w:hyperlink w:anchor="_Toc166433185" w:history="1">
            <w:r w:rsidR="001B07DE" w:rsidRPr="001B07DE">
              <w:rPr>
                <w:rStyle w:val="Hyperlink"/>
                <w:b/>
                <w:bCs/>
                <w:noProof/>
              </w:rPr>
              <w:t>2.</w:t>
            </w:r>
            <w:r w:rsidR="001B07DE" w:rsidRPr="001B07DE">
              <w:rPr>
                <w:rFonts w:eastAsiaTheme="minorEastAsia"/>
                <w:b/>
                <w:bCs/>
                <w:noProof/>
                <w:kern w:val="2"/>
                <w14:ligatures w14:val="standardContextual"/>
              </w:rPr>
              <w:tab/>
            </w:r>
            <w:r w:rsidR="001B07DE" w:rsidRPr="001B07DE">
              <w:rPr>
                <w:rStyle w:val="Hyperlink"/>
                <w:b/>
                <w:bCs/>
                <w:noProof/>
              </w:rPr>
              <w:t>METHODOLOGY</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_Toc166433185 \h </w:instrText>
            </w:r>
            <w:r w:rsidR="001B07DE" w:rsidRPr="001B07DE">
              <w:rPr>
                <w:b/>
                <w:bCs/>
                <w:noProof/>
                <w:webHidden/>
              </w:rPr>
            </w:r>
            <w:r w:rsidR="001B07DE" w:rsidRPr="001B07DE">
              <w:rPr>
                <w:b/>
                <w:bCs/>
                <w:noProof/>
                <w:webHidden/>
              </w:rPr>
              <w:fldChar w:fldCharType="separate"/>
            </w:r>
            <w:r w:rsidR="00622A8E">
              <w:rPr>
                <w:b/>
                <w:bCs/>
                <w:noProof/>
                <w:webHidden/>
              </w:rPr>
              <w:t>4</w:t>
            </w:r>
            <w:r w:rsidR="001B07DE" w:rsidRPr="001B07DE">
              <w:rPr>
                <w:b/>
                <w:bCs/>
                <w:noProof/>
                <w:webHidden/>
              </w:rPr>
              <w:fldChar w:fldCharType="end"/>
            </w:r>
          </w:hyperlink>
        </w:p>
        <w:p w14:paraId="479C0049" w14:textId="553D10DB" w:rsidR="001B07DE" w:rsidRPr="001B07DE" w:rsidRDefault="00000000">
          <w:pPr>
            <w:pStyle w:val="TOC1"/>
            <w:tabs>
              <w:tab w:val="left" w:pos="480"/>
              <w:tab w:val="right" w:leader="dot" w:pos="10790"/>
            </w:tabs>
            <w:rPr>
              <w:rFonts w:eastAsiaTheme="minorEastAsia"/>
              <w:b/>
              <w:bCs/>
              <w:noProof/>
              <w:kern w:val="2"/>
              <w14:ligatures w14:val="standardContextual"/>
            </w:rPr>
          </w:pPr>
          <w:hyperlink w:anchor="_Toc166433186" w:history="1">
            <w:r w:rsidR="001B07DE" w:rsidRPr="001B07DE">
              <w:rPr>
                <w:rStyle w:val="Hyperlink"/>
                <w:b/>
                <w:bCs/>
                <w:noProof/>
              </w:rPr>
              <w:t>3.</w:t>
            </w:r>
            <w:r w:rsidR="001B07DE" w:rsidRPr="001B07DE">
              <w:rPr>
                <w:rFonts w:eastAsiaTheme="minorEastAsia"/>
                <w:b/>
                <w:bCs/>
                <w:noProof/>
                <w:kern w:val="2"/>
                <w14:ligatures w14:val="standardContextual"/>
              </w:rPr>
              <w:tab/>
            </w:r>
            <w:r w:rsidR="001B07DE" w:rsidRPr="001B07DE">
              <w:rPr>
                <w:rStyle w:val="Hyperlink"/>
                <w:b/>
                <w:bCs/>
                <w:noProof/>
              </w:rPr>
              <w:t>RESULT</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_Toc166433186 \h </w:instrText>
            </w:r>
            <w:r w:rsidR="001B07DE" w:rsidRPr="001B07DE">
              <w:rPr>
                <w:b/>
                <w:bCs/>
                <w:noProof/>
                <w:webHidden/>
              </w:rPr>
            </w:r>
            <w:r w:rsidR="001B07DE" w:rsidRPr="001B07DE">
              <w:rPr>
                <w:b/>
                <w:bCs/>
                <w:noProof/>
                <w:webHidden/>
              </w:rPr>
              <w:fldChar w:fldCharType="separate"/>
            </w:r>
            <w:r w:rsidR="00622A8E">
              <w:rPr>
                <w:b/>
                <w:bCs/>
                <w:noProof/>
                <w:webHidden/>
              </w:rPr>
              <w:t>5</w:t>
            </w:r>
            <w:r w:rsidR="001B07DE" w:rsidRPr="001B07DE">
              <w:rPr>
                <w:b/>
                <w:bCs/>
                <w:noProof/>
                <w:webHidden/>
              </w:rPr>
              <w:fldChar w:fldCharType="end"/>
            </w:r>
          </w:hyperlink>
        </w:p>
        <w:p w14:paraId="46C3B887" w14:textId="3585F654" w:rsidR="001B07DE" w:rsidRPr="001B07DE" w:rsidRDefault="00000000">
          <w:pPr>
            <w:pStyle w:val="TOC2"/>
            <w:tabs>
              <w:tab w:val="left" w:pos="960"/>
              <w:tab w:val="right" w:leader="dot" w:pos="10790"/>
            </w:tabs>
            <w:rPr>
              <w:rFonts w:eastAsiaTheme="minorEastAsia"/>
              <w:b/>
              <w:bCs/>
              <w:noProof/>
              <w:kern w:val="2"/>
              <w14:ligatures w14:val="standardContextual"/>
            </w:rPr>
          </w:pPr>
          <w:hyperlink w:anchor="_Toc166433187" w:history="1">
            <w:r w:rsidR="001B07DE" w:rsidRPr="001B07DE">
              <w:rPr>
                <w:rStyle w:val="Hyperlink"/>
                <w:b/>
                <w:bCs/>
                <w:noProof/>
              </w:rPr>
              <w:t>3.1.</w:t>
            </w:r>
            <w:r w:rsidR="001B07DE" w:rsidRPr="001B07DE">
              <w:rPr>
                <w:rFonts w:eastAsiaTheme="minorEastAsia"/>
                <w:b/>
                <w:bCs/>
                <w:noProof/>
                <w:kern w:val="2"/>
                <w14:ligatures w14:val="standardContextual"/>
              </w:rPr>
              <w:tab/>
            </w:r>
            <w:r w:rsidR="001B07DE" w:rsidRPr="001B07DE">
              <w:rPr>
                <w:rStyle w:val="Hyperlink"/>
                <w:b/>
                <w:bCs/>
                <w:noProof/>
              </w:rPr>
              <w:t>Scenarios</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_Toc166433187 \h </w:instrText>
            </w:r>
            <w:r w:rsidR="001B07DE" w:rsidRPr="001B07DE">
              <w:rPr>
                <w:b/>
                <w:bCs/>
                <w:noProof/>
                <w:webHidden/>
              </w:rPr>
            </w:r>
            <w:r w:rsidR="001B07DE" w:rsidRPr="001B07DE">
              <w:rPr>
                <w:b/>
                <w:bCs/>
                <w:noProof/>
                <w:webHidden/>
              </w:rPr>
              <w:fldChar w:fldCharType="separate"/>
            </w:r>
            <w:r w:rsidR="00622A8E">
              <w:rPr>
                <w:b/>
                <w:bCs/>
                <w:noProof/>
                <w:webHidden/>
              </w:rPr>
              <w:t>5</w:t>
            </w:r>
            <w:r w:rsidR="001B07DE" w:rsidRPr="001B07DE">
              <w:rPr>
                <w:b/>
                <w:bCs/>
                <w:noProof/>
                <w:webHidden/>
              </w:rPr>
              <w:fldChar w:fldCharType="end"/>
            </w:r>
          </w:hyperlink>
        </w:p>
        <w:p w14:paraId="5D8ADBDF" w14:textId="300C5302" w:rsidR="001B07DE" w:rsidRPr="001B07DE" w:rsidRDefault="00000000">
          <w:pPr>
            <w:pStyle w:val="TOC3"/>
            <w:tabs>
              <w:tab w:val="left" w:pos="1440"/>
              <w:tab w:val="right" w:leader="dot" w:pos="10790"/>
            </w:tabs>
            <w:rPr>
              <w:rFonts w:eastAsiaTheme="minorEastAsia"/>
              <w:b/>
              <w:bCs/>
              <w:noProof/>
              <w:kern w:val="2"/>
              <w14:ligatures w14:val="standardContextual"/>
            </w:rPr>
          </w:pPr>
          <w:hyperlink w:anchor="_Toc166433188" w:history="1">
            <w:r w:rsidR="001B07DE" w:rsidRPr="001B07DE">
              <w:rPr>
                <w:rStyle w:val="Hyperlink"/>
                <w:b/>
                <w:bCs/>
                <w:noProof/>
              </w:rPr>
              <w:t>3.1.1.</w:t>
            </w:r>
            <w:r w:rsidR="001B07DE" w:rsidRPr="001B07DE">
              <w:rPr>
                <w:rFonts w:eastAsiaTheme="minorEastAsia"/>
                <w:b/>
                <w:bCs/>
                <w:noProof/>
                <w:kern w:val="2"/>
                <w14:ligatures w14:val="standardContextual"/>
              </w:rPr>
              <w:tab/>
            </w:r>
            <w:r w:rsidR="001B07DE" w:rsidRPr="001B07DE">
              <w:rPr>
                <w:rStyle w:val="Hyperlink"/>
                <w:b/>
                <w:bCs/>
                <w:noProof/>
              </w:rPr>
              <w:t>Send Packet (between Two Floors) Scenario</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_Toc166433188 \h </w:instrText>
            </w:r>
            <w:r w:rsidR="001B07DE" w:rsidRPr="001B07DE">
              <w:rPr>
                <w:b/>
                <w:bCs/>
                <w:noProof/>
                <w:webHidden/>
              </w:rPr>
            </w:r>
            <w:r w:rsidR="001B07DE" w:rsidRPr="001B07DE">
              <w:rPr>
                <w:b/>
                <w:bCs/>
                <w:noProof/>
                <w:webHidden/>
              </w:rPr>
              <w:fldChar w:fldCharType="separate"/>
            </w:r>
            <w:r w:rsidR="00622A8E">
              <w:rPr>
                <w:b/>
                <w:bCs/>
                <w:noProof/>
                <w:webHidden/>
              </w:rPr>
              <w:t>5</w:t>
            </w:r>
            <w:r w:rsidR="001B07DE" w:rsidRPr="001B07DE">
              <w:rPr>
                <w:b/>
                <w:bCs/>
                <w:noProof/>
                <w:webHidden/>
              </w:rPr>
              <w:fldChar w:fldCharType="end"/>
            </w:r>
          </w:hyperlink>
        </w:p>
        <w:p w14:paraId="3321E922" w14:textId="21BE0E25" w:rsidR="001B07DE" w:rsidRPr="001B07DE" w:rsidRDefault="00000000">
          <w:pPr>
            <w:pStyle w:val="TOC3"/>
            <w:tabs>
              <w:tab w:val="left" w:pos="1440"/>
              <w:tab w:val="right" w:leader="dot" w:pos="10790"/>
            </w:tabs>
            <w:rPr>
              <w:rFonts w:eastAsiaTheme="minorEastAsia"/>
              <w:b/>
              <w:bCs/>
              <w:noProof/>
              <w:kern w:val="2"/>
              <w14:ligatures w14:val="standardContextual"/>
            </w:rPr>
          </w:pPr>
          <w:hyperlink w:anchor="_Toc166433189" w:history="1">
            <w:r w:rsidR="001B07DE" w:rsidRPr="001B07DE">
              <w:rPr>
                <w:rStyle w:val="Hyperlink"/>
                <w:b/>
                <w:bCs/>
                <w:noProof/>
              </w:rPr>
              <w:t>3.1.2.</w:t>
            </w:r>
            <w:r w:rsidR="001B07DE" w:rsidRPr="001B07DE">
              <w:rPr>
                <w:rFonts w:eastAsiaTheme="minorEastAsia"/>
                <w:b/>
                <w:bCs/>
                <w:noProof/>
                <w:kern w:val="2"/>
                <w14:ligatures w14:val="standardContextual"/>
              </w:rPr>
              <w:tab/>
            </w:r>
            <w:r w:rsidR="001B07DE" w:rsidRPr="001B07DE">
              <w:rPr>
                <w:rStyle w:val="Hyperlink"/>
                <w:b/>
                <w:bCs/>
                <w:noProof/>
              </w:rPr>
              <w:t>Command Line Interface (CLI) Scenario</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_Toc166433189 \h </w:instrText>
            </w:r>
            <w:r w:rsidR="001B07DE" w:rsidRPr="001B07DE">
              <w:rPr>
                <w:b/>
                <w:bCs/>
                <w:noProof/>
                <w:webHidden/>
              </w:rPr>
            </w:r>
            <w:r w:rsidR="001B07DE" w:rsidRPr="001B07DE">
              <w:rPr>
                <w:b/>
                <w:bCs/>
                <w:noProof/>
                <w:webHidden/>
              </w:rPr>
              <w:fldChar w:fldCharType="separate"/>
            </w:r>
            <w:r w:rsidR="00622A8E">
              <w:rPr>
                <w:b/>
                <w:bCs/>
                <w:noProof/>
                <w:webHidden/>
              </w:rPr>
              <w:t>6</w:t>
            </w:r>
            <w:r w:rsidR="001B07DE" w:rsidRPr="001B07DE">
              <w:rPr>
                <w:b/>
                <w:bCs/>
                <w:noProof/>
                <w:webHidden/>
              </w:rPr>
              <w:fldChar w:fldCharType="end"/>
            </w:r>
          </w:hyperlink>
        </w:p>
        <w:p w14:paraId="36F97F24" w14:textId="6842B9A4" w:rsidR="001B07DE" w:rsidRPr="001B07DE" w:rsidRDefault="00000000">
          <w:pPr>
            <w:pStyle w:val="TOC3"/>
            <w:tabs>
              <w:tab w:val="left" w:pos="1440"/>
              <w:tab w:val="right" w:leader="dot" w:pos="10790"/>
            </w:tabs>
            <w:rPr>
              <w:rFonts w:eastAsiaTheme="minorEastAsia"/>
              <w:b/>
              <w:bCs/>
              <w:noProof/>
              <w:kern w:val="2"/>
              <w14:ligatures w14:val="standardContextual"/>
            </w:rPr>
          </w:pPr>
          <w:hyperlink w:anchor="_Toc166433190" w:history="1">
            <w:r w:rsidR="001B07DE" w:rsidRPr="001B07DE">
              <w:rPr>
                <w:rStyle w:val="Hyperlink"/>
                <w:b/>
                <w:bCs/>
                <w:noProof/>
              </w:rPr>
              <w:t>3.1.3.</w:t>
            </w:r>
            <w:r w:rsidR="001B07DE" w:rsidRPr="001B07DE">
              <w:rPr>
                <w:rFonts w:eastAsiaTheme="minorEastAsia"/>
                <w:b/>
                <w:bCs/>
                <w:noProof/>
                <w:kern w:val="2"/>
                <w14:ligatures w14:val="standardContextual"/>
              </w:rPr>
              <w:tab/>
            </w:r>
            <w:r w:rsidR="001B07DE" w:rsidRPr="001B07DE">
              <w:rPr>
                <w:rStyle w:val="Hyperlink"/>
                <w:b/>
                <w:bCs/>
                <w:noProof/>
              </w:rPr>
              <w:t>Website Scenario</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_Toc166433190 \h </w:instrText>
            </w:r>
            <w:r w:rsidR="001B07DE" w:rsidRPr="001B07DE">
              <w:rPr>
                <w:b/>
                <w:bCs/>
                <w:noProof/>
                <w:webHidden/>
              </w:rPr>
            </w:r>
            <w:r w:rsidR="001B07DE" w:rsidRPr="001B07DE">
              <w:rPr>
                <w:b/>
                <w:bCs/>
                <w:noProof/>
                <w:webHidden/>
              </w:rPr>
              <w:fldChar w:fldCharType="separate"/>
            </w:r>
            <w:r w:rsidR="00622A8E">
              <w:rPr>
                <w:b/>
                <w:bCs/>
                <w:noProof/>
                <w:webHidden/>
              </w:rPr>
              <w:t>6</w:t>
            </w:r>
            <w:r w:rsidR="001B07DE" w:rsidRPr="001B07DE">
              <w:rPr>
                <w:b/>
                <w:bCs/>
                <w:noProof/>
                <w:webHidden/>
              </w:rPr>
              <w:fldChar w:fldCharType="end"/>
            </w:r>
          </w:hyperlink>
        </w:p>
        <w:p w14:paraId="1C8F4DFD" w14:textId="30E37A9B" w:rsidR="001B07DE" w:rsidRPr="001B07DE" w:rsidRDefault="00000000">
          <w:pPr>
            <w:pStyle w:val="TOC3"/>
            <w:tabs>
              <w:tab w:val="left" w:pos="1440"/>
              <w:tab w:val="right" w:leader="dot" w:pos="10790"/>
            </w:tabs>
            <w:rPr>
              <w:rFonts w:eastAsiaTheme="minorEastAsia"/>
              <w:b/>
              <w:bCs/>
              <w:noProof/>
              <w:kern w:val="2"/>
              <w14:ligatures w14:val="standardContextual"/>
            </w:rPr>
          </w:pPr>
          <w:hyperlink w:anchor="_Toc166433191" w:history="1">
            <w:r w:rsidR="001B07DE" w:rsidRPr="001B07DE">
              <w:rPr>
                <w:rStyle w:val="Hyperlink"/>
                <w:b/>
                <w:bCs/>
                <w:noProof/>
              </w:rPr>
              <w:t>3.1.4.</w:t>
            </w:r>
            <w:r w:rsidR="001B07DE" w:rsidRPr="001B07DE">
              <w:rPr>
                <w:rFonts w:eastAsiaTheme="minorEastAsia"/>
                <w:b/>
                <w:bCs/>
                <w:noProof/>
                <w:kern w:val="2"/>
                <w14:ligatures w14:val="standardContextual"/>
              </w:rPr>
              <w:tab/>
            </w:r>
            <w:r w:rsidR="001B07DE" w:rsidRPr="001B07DE">
              <w:rPr>
                <w:rStyle w:val="Hyperlink"/>
                <w:b/>
                <w:bCs/>
                <w:noProof/>
              </w:rPr>
              <w:t>IP-Phone Scenario</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_Toc166433191 \h </w:instrText>
            </w:r>
            <w:r w:rsidR="001B07DE" w:rsidRPr="001B07DE">
              <w:rPr>
                <w:b/>
                <w:bCs/>
                <w:noProof/>
                <w:webHidden/>
              </w:rPr>
            </w:r>
            <w:r w:rsidR="001B07DE" w:rsidRPr="001B07DE">
              <w:rPr>
                <w:b/>
                <w:bCs/>
                <w:noProof/>
                <w:webHidden/>
              </w:rPr>
              <w:fldChar w:fldCharType="separate"/>
            </w:r>
            <w:r w:rsidR="00622A8E">
              <w:rPr>
                <w:b/>
                <w:bCs/>
                <w:noProof/>
                <w:webHidden/>
              </w:rPr>
              <w:t>7</w:t>
            </w:r>
            <w:r w:rsidR="001B07DE" w:rsidRPr="001B07DE">
              <w:rPr>
                <w:b/>
                <w:bCs/>
                <w:noProof/>
                <w:webHidden/>
              </w:rPr>
              <w:fldChar w:fldCharType="end"/>
            </w:r>
          </w:hyperlink>
        </w:p>
        <w:p w14:paraId="40AFA872" w14:textId="2B095A88" w:rsidR="001B07DE" w:rsidRPr="001B07DE" w:rsidRDefault="00000000">
          <w:pPr>
            <w:pStyle w:val="TOC3"/>
            <w:tabs>
              <w:tab w:val="left" w:pos="1440"/>
              <w:tab w:val="right" w:leader="dot" w:pos="10790"/>
            </w:tabs>
            <w:rPr>
              <w:rFonts w:eastAsiaTheme="minorEastAsia"/>
              <w:b/>
              <w:bCs/>
              <w:noProof/>
              <w:kern w:val="2"/>
              <w14:ligatures w14:val="standardContextual"/>
            </w:rPr>
          </w:pPr>
          <w:hyperlink w:anchor="_Toc166433192" w:history="1">
            <w:r w:rsidR="001B07DE" w:rsidRPr="001B07DE">
              <w:rPr>
                <w:rStyle w:val="Hyperlink"/>
                <w:b/>
                <w:bCs/>
                <w:noProof/>
              </w:rPr>
              <w:t>3.1.5.</w:t>
            </w:r>
            <w:r w:rsidR="001B07DE" w:rsidRPr="001B07DE">
              <w:rPr>
                <w:rFonts w:eastAsiaTheme="minorEastAsia"/>
                <w:b/>
                <w:bCs/>
                <w:noProof/>
                <w:kern w:val="2"/>
                <w14:ligatures w14:val="standardContextual"/>
              </w:rPr>
              <w:tab/>
            </w:r>
            <w:r w:rsidR="001B07DE" w:rsidRPr="001B07DE">
              <w:rPr>
                <w:rStyle w:val="Hyperlink"/>
                <w:b/>
                <w:bCs/>
                <w:noProof/>
              </w:rPr>
              <w:t>CCTV Scenario</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_Toc166433192 \h </w:instrText>
            </w:r>
            <w:r w:rsidR="001B07DE" w:rsidRPr="001B07DE">
              <w:rPr>
                <w:b/>
                <w:bCs/>
                <w:noProof/>
                <w:webHidden/>
              </w:rPr>
            </w:r>
            <w:r w:rsidR="001B07DE" w:rsidRPr="001B07DE">
              <w:rPr>
                <w:b/>
                <w:bCs/>
                <w:noProof/>
                <w:webHidden/>
              </w:rPr>
              <w:fldChar w:fldCharType="separate"/>
            </w:r>
            <w:r w:rsidR="00622A8E">
              <w:rPr>
                <w:b/>
                <w:bCs/>
                <w:noProof/>
                <w:webHidden/>
              </w:rPr>
              <w:t>7</w:t>
            </w:r>
            <w:r w:rsidR="001B07DE" w:rsidRPr="001B07DE">
              <w:rPr>
                <w:b/>
                <w:bCs/>
                <w:noProof/>
                <w:webHidden/>
              </w:rPr>
              <w:fldChar w:fldCharType="end"/>
            </w:r>
          </w:hyperlink>
        </w:p>
        <w:p w14:paraId="2DDDE678" w14:textId="39DFFC26" w:rsidR="001B07DE" w:rsidRPr="001B07DE" w:rsidRDefault="00000000">
          <w:pPr>
            <w:pStyle w:val="TOC2"/>
            <w:tabs>
              <w:tab w:val="left" w:pos="960"/>
              <w:tab w:val="right" w:leader="dot" w:pos="10790"/>
            </w:tabs>
            <w:rPr>
              <w:rFonts w:eastAsiaTheme="minorEastAsia"/>
              <w:b/>
              <w:bCs/>
              <w:noProof/>
              <w:kern w:val="2"/>
              <w14:ligatures w14:val="standardContextual"/>
            </w:rPr>
          </w:pPr>
          <w:hyperlink w:anchor="_Toc166433193" w:history="1">
            <w:r w:rsidR="001B07DE" w:rsidRPr="001B07DE">
              <w:rPr>
                <w:rStyle w:val="Hyperlink"/>
                <w:b/>
                <w:bCs/>
                <w:noProof/>
              </w:rPr>
              <w:t>3.2.</w:t>
            </w:r>
            <w:r w:rsidR="001B07DE" w:rsidRPr="001B07DE">
              <w:rPr>
                <w:rFonts w:eastAsiaTheme="minorEastAsia"/>
                <w:b/>
                <w:bCs/>
                <w:noProof/>
                <w:kern w:val="2"/>
                <w14:ligatures w14:val="standardContextual"/>
              </w:rPr>
              <w:tab/>
            </w:r>
            <w:r w:rsidR="001B07DE" w:rsidRPr="001B07DE">
              <w:rPr>
                <w:rStyle w:val="Hyperlink"/>
                <w:b/>
                <w:bCs/>
                <w:noProof/>
              </w:rPr>
              <w:t>Topology</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_Toc166433193 \h </w:instrText>
            </w:r>
            <w:r w:rsidR="001B07DE" w:rsidRPr="001B07DE">
              <w:rPr>
                <w:b/>
                <w:bCs/>
                <w:noProof/>
                <w:webHidden/>
              </w:rPr>
            </w:r>
            <w:r w:rsidR="001B07DE" w:rsidRPr="001B07DE">
              <w:rPr>
                <w:b/>
                <w:bCs/>
                <w:noProof/>
                <w:webHidden/>
              </w:rPr>
              <w:fldChar w:fldCharType="separate"/>
            </w:r>
            <w:r w:rsidR="00622A8E">
              <w:rPr>
                <w:b/>
                <w:bCs/>
                <w:noProof/>
                <w:webHidden/>
              </w:rPr>
              <w:t>8</w:t>
            </w:r>
            <w:r w:rsidR="001B07DE" w:rsidRPr="001B07DE">
              <w:rPr>
                <w:b/>
                <w:bCs/>
                <w:noProof/>
                <w:webHidden/>
              </w:rPr>
              <w:fldChar w:fldCharType="end"/>
            </w:r>
          </w:hyperlink>
        </w:p>
        <w:p w14:paraId="34DF6741" w14:textId="03C322BD" w:rsidR="001B07DE" w:rsidRPr="001B07DE" w:rsidRDefault="00000000">
          <w:pPr>
            <w:pStyle w:val="TOC3"/>
            <w:tabs>
              <w:tab w:val="left" w:pos="1440"/>
              <w:tab w:val="right" w:leader="dot" w:pos="10790"/>
            </w:tabs>
            <w:rPr>
              <w:rFonts w:eastAsiaTheme="minorEastAsia"/>
              <w:b/>
              <w:bCs/>
              <w:noProof/>
              <w:kern w:val="2"/>
              <w14:ligatures w14:val="standardContextual"/>
            </w:rPr>
          </w:pPr>
          <w:hyperlink w:anchor="_Toc166433194" w:history="1">
            <w:r w:rsidR="001B07DE" w:rsidRPr="001B07DE">
              <w:rPr>
                <w:rStyle w:val="Hyperlink"/>
                <w:b/>
                <w:bCs/>
                <w:noProof/>
              </w:rPr>
              <w:t>3.2.1.</w:t>
            </w:r>
            <w:r w:rsidR="001B07DE" w:rsidRPr="001B07DE">
              <w:rPr>
                <w:rFonts w:eastAsiaTheme="minorEastAsia"/>
                <w:b/>
                <w:bCs/>
                <w:noProof/>
                <w:kern w:val="2"/>
                <w14:ligatures w14:val="standardContextual"/>
              </w:rPr>
              <w:tab/>
            </w:r>
            <w:r w:rsidR="001B07DE" w:rsidRPr="001B07DE">
              <w:rPr>
                <w:rStyle w:val="Hyperlink"/>
                <w:b/>
                <w:bCs/>
                <w:noProof/>
              </w:rPr>
              <w:t>Configurational Steps</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_Toc166433194 \h </w:instrText>
            </w:r>
            <w:r w:rsidR="001B07DE" w:rsidRPr="001B07DE">
              <w:rPr>
                <w:b/>
                <w:bCs/>
                <w:noProof/>
                <w:webHidden/>
              </w:rPr>
            </w:r>
            <w:r w:rsidR="001B07DE" w:rsidRPr="001B07DE">
              <w:rPr>
                <w:b/>
                <w:bCs/>
                <w:noProof/>
                <w:webHidden/>
              </w:rPr>
              <w:fldChar w:fldCharType="separate"/>
            </w:r>
            <w:r w:rsidR="00622A8E">
              <w:rPr>
                <w:b/>
                <w:bCs/>
                <w:noProof/>
                <w:webHidden/>
              </w:rPr>
              <w:t>8</w:t>
            </w:r>
            <w:r w:rsidR="001B07DE" w:rsidRPr="001B07DE">
              <w:rPr>
                <w:b/>
                <w:bCs/>
                <w:noProof/>
                <w:webHidden/>
              </w:rPr>
              <w:fldChar w:fldCharType="end"/>
            </w:r>
          </w:hyperlink>
        </w:p>
        <w:p w14:paraId="79890466" w14:textId="70D3FFE7" w:rsidR="001B07DE" w:rsidRPr="001B07DE" w:rsidRDefault="00000000">
          <w:pPr>
            <w:pStyle w:val="TOC3"/>
            <w:tabs>
              <w:tab w:val="left" w:pos="1440"/>
              <w:tab w:val="right" w:leader="dot" w:pos="10790"/>
            </w:tabs>
            <w:rPr>
              <w:rFonts w:eastAsiaTheme="minorEastAsia"/>
              <w:b/>
              <w:bCs/>
              <w:noProof/>
              <w:kern w:val="2"/>
              <w14:ligatures w14:val="standardContextual"/>
            </w:rPr>
          </w:pPr>
          <w:hyperlink w:anchor="_Toc166433195" w:history="1">
            <w:r w:rsidR="001B07DE" w:rsidRPr="001B07DE">
              <w:rPr>
                <w:rStyle w:val="Hyperlink"/>
                <w:b/>
                <w:bCs/>
                <w:noProof/>
              </w:rPr>
              <w:t>3.2.2.</w:t>
            </w:r>
            <w:r w:rsidR="001B07DE" w:rsidRPr="001B07DE">
              <w:rPr>
                <w:rFonts w:eastAsiaTheme="minorEastAsia"/>
                <w:b/>
                <w:bCs/>
                <w:noProof/>
                <w:kern w:val="2"/>
                <w14:ligatures w14:val="standardContextual"/>
              </w:rPr>
              <w:tab/>
            </w:r>
            <w:r w:rsidR="001B07DE" w:rsidRPr="001B07DE">
              <w:rPr>
                <w:rStyle w:val="Hyperlink"/>
                <w:b/>
                <w:bCs/>
                <w:noProof/>
              </w:rPr>
              <w:t>Full Network Topology</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_Toc166433195 \h </w:instrText>
            </w:r>
            <w:r w:rsidR="001B07DE" w:rsidRPr="001B07DE">
              <w:rPr>
                <w:b/>
                <w:bCs/>
                <w:noProof/>
                <w:webHidden/>
              </w:rPr>
            </w:r>
            <w:r w:rsidR="001B07DE" w:rsidRPr="001B07DE">
              <w:rPr>
                <w:b/>
                <w:bCs/>
                <w:noProof/>
                <w:webHidden/>
              </w:rPr>
              <w:fldChar w:fldCharType="separate"/>
            </w:r>
            <w:r w:rsidR="00622A8E">
              <w:rPr>
                <w:b/>
                <w:bCs/>
                <w:noProof/>
                <w:webHidden/>
              </w:rPr>
              <w:t>12</w:t>
            </w:r>
            <w:r w:rsidR="001B07DE" w:rsidRPr="001B07DE">
              <w:rPr>
                <w:b/>
                <w:bCs/>
                <w:noProof/>
                <w:webHidden/>
              </w:rPr>
              <w:fldChar w:fldCharType="end"/>
            </w:r>
          </w:hyperlink>
        </w:p>
        <w:p w14:paraId="187AAA74" w14:textId="66DB9BC4" w:rsidR="001B07DE" w:rsidRPr="001B07DE" w:rsidRDefault="00000000">
          <w:pPr>
            <w:pStyle w:val="TOC1"/>
            <w:tabs>
              <w:tab w:val="left" w:pos="480"/>
              <w:tab w:val="right" w:leader="dot" w:pos="10790"/>
            </w:tabs>
            <w:rPr>
              <w:rFonts w:eastAsiaTheme="minorEastAsia"/>
              <w:b/>
              <w:bCs/>
              <w:noProof/>
              <w:kern w:val="2"/>
              <w14:ligatures w14:val="standardContextual"/>
            </w:rPr>
          </w:pPr>
          <w:hyperlink w:anchor="_Toc166433196" w:history="1">
            <w:r w:rsidR="001B07DE" w:rsidRPr="001B07DE">
              <w:rPr>
                <w:rStyle w:val="Hyperlink"/>
                <w:b/>
                <w:bCs/>
                <w:noProof/>
              </w:rPr>
              <w:t>4.</w:t>
            </w:r>
            <w:r w:rsidR="001B07DE" w:rsidRPr="001B07DE">
              <w:rPr>
                <w:rFonts w:eastAsiaTheme="minorEastAsia"/>
                <w:b/>
                <w:bCs/>
                <w:noProof/>
                <w:kern w:val="2"/>
                <w14:ligatures w14:val="standardContextual"/>
              </w:rPr>
              <w:tab/>
            </w:r>
            <w:r w:rsidR="001B07DE" w:rsidRPr="001B07DE">
              <w:rPr>
                <w:rStyle w:val="Hyperlink"/>
                <w:b/>
                <w:bCs/>
                <w:noProof/>
              </w:rPr>
              <w:t>CONCLUSION</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_Toc166433196 \h </w:instrText>
            </w:r>
            <w:r w:rsidR="001B07DE" w:rsidRPr="001B07DE">
              <w:rPr>
                <w:b/>
                <w:bCs/>
                <w:noProof/>
                <w:webHidden/>
              </w:rPr>
            </w:r>
            <w:r w:rsidR="001B07DE" w:rsidRPr="001B07DE">
              <w:rPr>
                <w:b/>
                <w:bCs/>
                <w:noProof/>
                <w:webHidden/>
              </w:rPr>
              <w:fldChar w:fldCharType="separate"/>
            </w:r>
            <w:r w:rsidR="00622A8E">
              <w:rPr>
                <w:b/>
                <w:bCs/>
                <w:noProof/>
                <w:webHidden/>
              </w:rPr>
              <w:t>13</w:t>
            </w:r>
            <w:r w:rsidR="001B07DE" w:rsidRPr="001B07DE">
              <w:rPr>
                <w:b/>
                <w:bCs/>
                <w:noProof/>
                <w:webHidden/>
              </w:rPr>
              <w:fldChar w:fldCharType="end"/>
            </w:r>
          </w:hyperlink>
        </w:p>
        <w:p w14:paraId="34E9DF1C" w14:textId="4A4056EE" w:rsidR="001B07DE" w:rsidRPr="001B07DE" w:rsidRDefault="00000000">
          <w:pPr>
            <w:pStyle w:val="TOC1"/>
            <w:tabs>
              <w:tab w:val="left" w:pos="480"/>
              <w:tab w:val="right" w:leader="dot" w:pos="10790"/>
            </w:tabs>
            <w:rPr>
              <w:rFonts w:eastAsiaTheme="minorEastAsia"/>
              <w:b/>
              <w:bCs/>
              <w:noProof/>
              <w:kern w:val="2"/>
              <w14:ligatures w14:val="standardContextual"/>
            </w:rPr>
          </w:pPr>
          <w:hyperlink w:anchor="_Toc166433197" w:history="1">
            <w:r w:rsidR="001B07DE" w:rsidRPr="001B07DE">
              <w:rPr>
                <w:rStyle w:val="Hyperlink"/>
                <w:b/>
                <w:bCs/>
                <w:noProof/>
              </w:rPr>
              <w:t>5.</w:t>
            </w:r>
            <w:r w:rsidR="001B07DE" w:rsidRPr="001B07DE">
              <w:rPr>
                <w:rFonts w:eastAsiaTheme="minorEastAsia"/>
                <w:b/>
                <w:bCs/>
                <w:noProof/>
                <w:kern w:val="2"/>
                <w14:ligatures w14:val="standardContextual"/>
              </w:rPr>
              <w:tab/>
            </w:r>
            <w:r w:rsidR="001B07DE" w:rsidRPr="001B07DE">
              <w:rPr>
                <w:rStyle w:val="Hyperlink"/>
                <w:b/>
                <w:bCs/>
                <w:noProof/>
              </w:rPr>
              <w:t>REFERENCES</w:t>
            </w:r>
            <w:r w:rsidR="001B07DE" w:rsidRPr="001B07DE">
              <w:rPr>
                <w:b/>
                <w:bCs/>
                <w:noProof/>
                <w:webHidden/>
              </w:rPr>
              <w:tab/>
            </w:r>
            <w:r w:rsidR="001B07DE" w:rsidRPr="001B07DE">
              <w:rPr>
                <w:b/>
                <w:bCs/>
                <w:noProof/>
                <w:webHidden/>
              </w:rPr>
              <w:fldChar w:fldCharType="begin"/>
            </w:r>
            <w:r w:rsidR="001B07DE" w:rsidRPr="001B07DE">
              <w:rPr>
                <w:b/>
                <w:bCs/>
                <w:noProof/>
                <w:webHidden/>
              </w:rPr>
              <w:instrText xml:space="preserve"> PAGEREF _Toc166433197 \h </w:instrText>
            </w:r>
            <w:r w:rsidR="001B07DE" w:rsidRPr="001B07DE">
              <w:rPr>
                <w:b/>
                <w:bCs/>
                <w:noProof/>
                <w:webHidden/>
              </w:rPr>
            </w:r>
            <w:r w:rsidR="001B07DE" w:rsidRPr="001B07DE">
              <w:rPr>
                <w:b/>
                <w:bCs/>
                <w:noProof/>
                <w:webHidden/>
              </w:rPr>
              <w:fldChar w:fldCharType="separate"/>
            </w:r>
            <w:r w:rsidR="00622A8E">
              <w:rPr>
                <w:b/>
                <w:bCs/>
                <w:noProof/>
                <w:webHidden/>
              </w:rPr>
              <w:t>13</w:t>
            </w:r>
            <w:r w:rsidR="001B07DE" w:rsidRPr="001B07DE">
              <w:rPr>
                <w:b/>
                <w:bCs/>
                <w:noProof/>
                <w:webHidden/>
              </w:rPr>
              <w:fldChar w:fldCharType="end"/>
            </w:r>
          </w:hyperlink>
        </w:p>
        <w:p w14:paraId="77330ACE" w14:textId="0B210D24" w:rsidR="00035D69" w:rsidRPr="00D76EAA" w:rsidRDefault="00035D69">
          <w:pPr>
            <w:rPr>
              <w:b/>
              <w:bCs/>
            </w:rPr>
          </w:pPr>
          <w:r w:rsidRPr="001B07DE">
            <w:rPr>
              <w:b/>
              <w:bCs/>
              <w:noProof/>
            </w:rPr>
            <w:fldChar w:fldCharType="end"/>
          </w:r>
        </w:p>
      </w:sdtContent>
    </w:sdt>
    <w:p w14:paraId="598E5845" w14:textId="77777777" w:rsidR="00035D69" w:rsidRPr="00D76EAA"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792829B8" w14:textId="77777777" w:rsidR="00035D69" w:rsidRPr="00D76EAA"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11196274" w14:textId="77777777" w:rsidR="00035D69" w:rsidRPr="00D76EAA"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34BFEED7" w14:textId="77777777" w:rsidR="00035D69" w:rsidRPr="00D76EAA"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567BEEC1" w14:textId="77777777" w:rsidR="00035D69" w:rsidRPr="00D76EAA"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26911AF1" w14:textId="77777777" w:rsidR="00035D69" w:rsidRPr="00D76EAA"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0B451A52" w14:textId="77777777" w:rsidR="00035D69" w:rsidRPr="00D76EAA"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6A212CE9" w14:textId="77777777" w:rsidR="00035D69" w:rsidRPr="00D76EAA"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3B328307" w14:textId="77777777" w:rsidR="00035D69" w:rsidRPr="00D76EAA"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7DE055FB" w14:textId="77777777" w:rsidR="00035D69" w:rsidRPr="00D76EAA"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60655A0D" w14:textId="77777777" w:rsidR="00035D69" w:rsidRPr="00D76EAA"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4FA7143F" w14:textId="77777777" w:rsidR="00035D69" w:rsidRDefault="00035D69" w:rsidP="002D2200">
      <w:pPr>
        <w:pStyle w:val="GraphicAnchor"/>
        <w:rPr>
          <w:rFonts w:asciiTheme="majorHAnsi" w:eastAsiaTheme="majorEastAsia" w:hAnsiTheme="majorHAnsi" w:cstheme="majorBidi"/>
          <w:b/>
          <w:bCs/>
          <w:color w:val="35484C" w:themeColor="accent1" w:themeShade="BF"/>
          <w:sz w:val="32"/>
          <w:szCs w:val="32"/>
        </w:rPr>
      </w:pPr>
    </w:p>
    <w:p w14:paraId="2A181F41" w14:textId="77777777" w:rsidR="001B07DE" w:rsidRDefault="001B07DE" w:rsidP="002D2200">
      <w:pPr>
        <w:pStyle w:val="GraphicAnchor"/>
        <w:rPr>
          <w:rFonts w:asciiTheme="majorHAnsi" w:eastAsiaTheme="majorEastAsia" w:hAnsiTheme="majorHAnsi" w:cstheme="majorBidi"/>
          <w:b/>
          <w:bCs/>
          <w:color w:val="35484C" w:themeColor="accent1" w:themeShade="BF"/>
          <w:sz w:val="32"/>
          <w:szCs w:val="32"/>
        </w:rPr>
      </w:pPr>
    </w:p>
    <w:p w14:paraId="48D2AE59" w14:textId="77777777" w:rsidR="001B07DE" w:rsidRPr="00D76EAA" w:rsidRDefault="001B07DE" w:rsidP="002D2200">
      <w:pPr>
        <w:pStyle w:val="GraphicAnchor"/>
        <w:rPr>
          <w:rFonts w:asciiTheme="majorHAnsi" w:eastAsiaTheme="majorEastAsia" w:hAnsiTheme="majorHAnsi" w:cstheme="majorBidi"/>
          <w:b/>
          <w:bCs/>
          <w:color w:val="35484C" w:themeColor="accent1" w:themeShade="BF"/>
          <w:sz w:val="32"/>
          <w:szCs w:val="32"/>
        </w:rPr>
      </w:pPr>
    </w:p>
    <w:p w14:paraId="76756439" w14:textId="77777777" w:rsidR="00035D69" w:rsidRPr="00D76EAA" w:rsidRDefault="00035D69" w:rsidP="002D2200">
      <w:pPr>
        <w:pStyle w:val="GraphicAnchor"/>
        <w:rPr>
          <w:b/>
          <w:bCs/>
        </w:rPr>
      </w:pPr>
    </w:p>
    <w:p w14:paraId="25077056" w14:textId="77777777" w:rsidR="00035D69" w:rsidRPr="00D76EAA" w:rsidRDefault="00035D69" w:rsidP="002D2200">
      <w:pPr>
        <w:pStyle w:val="GraphicAnchor"/>
        <w:rPr>
          <w:b/>
          <w:bCs/>
        </w:rPr>
      </w:pPr>
    </w:p>
    <w:p w14:paraId="414574EF" w14:textId="77777777" w:rsidR="00875271" w:rsidRPr="00D76EAA" w:rsidRDefault="00875271" w:rsidP="002D2200">
      <w:pPr>
        <w:pStyle w:val="GraphicAnchor"/>
        <w:rPr>
          <w:b/>
          <w:bCs/>
        </w:rPr>
      </w:pPr>
    </w:p>
    <w:p w14:paraId="0B60105B" w14:textId="192D0F0F" w:rsidR="0075403C" w:rsidRPr="00D76EAA" w:rsidRDefault="007E57EC" w:rsidP="008B31A8">
      <w:pPr>
        <w:pStyle w:val="Heading1"/>
        <w:numPr>
          <w:ilvl w:val="0"/>
          <w:numId w:val="2"/>
        </w:numPr>
        <w:jc w:val="left"/>
        <w:rPr>
          <w:bCs/>
          <w:sz w:val="40"/>
          <w:szCs w:val="40"/>
        </w:rPr>
      </w:pPr>
      <w:bookmarkStart w:id="23" w:name="_Toc166433181"/>
      <w:r w:rsidRPr="00D76EAA">
        <w:rPr>
          <w:bCs/>
          <w:sz w:val="40"/>
          <w:szCs w:val="40"/>
        </w:rPr>
        <w:lastRenderedPageBreak/>
        <w:t>INTRODUCTION</w:t>
      </w:r>
      <w:bookmarkEnd w:id="23"/>
    </w:p>
    <w:p w14:paraId="36939753" w14:textId="77777777" w:rsidR="0075403C" w:rsidRPr="00D76EAA" w:rsidRDefault="0075403C" w:rsidP="0075403C">
      <w:pPr>
        <w:rPr>
          <w:b/>
          <w:bCs/>
        </w:rPr>
      </w:pPr>
    </w:p>
    <w:p w14:paraId="2A30DD01" w14:textId="67796DFB" w:rsidR="0075403C" w:rsidRPr="009C044D" w:rsidRDefault="0075403C" w:rsidP="0075403C">
      <w:pPr>
        <w:jc w:val="both"/>
      </w:pPr>
      <w:r w:rsidRPr="009C044D">
        <w:t>In today's interconnected landscape, computer networks serve as the backbone linking various devices, whether wired or wirelessly, ranging from computers and phones to printers and mobile devices. The internet, a vast network, governs data flow with speed limits and quotas, facilitating global resource sharing among different networks. While physically connecting computers remains an option, it often entails space and cable redundancies. Switches play a pivotal role in optimizing communication efficiency between multiple devices within networks. Understanding the complexities of networks necessitates practical experience, particularly in light of technological advancements. Simultaneously, network security stands as a cornerstone for safeguarding sensitive data and ensuring the integrity of systems. An Intrusion Detection System (IDS) plays a critical role in identifying and responding to unauthorized access attempts, malicious activities, and other security threats. With the increasing complexity of cyber threats, having an effective IDS is essential for safeguarding network assets and maintaining operational continuity.</w:t>
      </w:r>
    </w:p>
    <w:p w14:paraId="113F1240" w14:textId="77777777" w:rsidR="008B31A8" w:rsidRPr="00D76EAA" w:rsidRDefault="008B31A8" w:rsidP="0075403C">
      <w:pPr>
        <w:jc w:val="both"/>
        <w:rPr>
          <w:b/>
          <w:bCs/>
        </w:rPr>
      </w:pPr>
    </w:p>
    <w:p w14:paraId="507BE3ED" w14:textId="17DB1976" w:rsidR="008B31A8" w:rsidRPr="00D76EAA" w:rsidRDefault="008B31A8" w:rsidP="008B31A8">
      <w:pPr>
        <w:pStyle w:val="Heading2"/>
        <w:numPr>
          <w:ilvl w:val="1"/>
          <w:numId w:val="3"/>
        </w:numPr>
        <w:jc w:val="left"/>
        <w:rPr>
          <w:bCs/>
          <w:sz w:val="36"/>
          <w:szCs w:val="36"/>
        </w:rPr>
      </w:pPr>
      <w:bookmarkStart w:id="24" w:name="_Toc166433182"/>
      <w:r w:rsidRPr="00D76EAA">
        <w:rPr>
          <w:bCs/>
          <w:sz w:val="36"/>
          <w:szCs w:val="36"/>
        </w:rPr>
        <w:t>Background</w:t>
      </w:r>
      <w:bookmarkEnd w:id="24"/>
    </w:p>
    <w:p w14:paraId="245E4FFC" w14:textId="77777777" w:rsidR="008B31A8" w:rsidRPr="00D76EAA" w:rsidRDefault="008B31A8" w:rsidP="0075403C">
      <w:pPr>
        <w:jc w:val="both"/>
        <w:rPr>
          <w:b/>
          <w:bCs/>
        </w:rPr>
      </w:pPr>
    </w:p>
    <w:p w14:paraId="1AE3B23C" w14:textId="14B9AB24" w:rsidR="008B31A8" w:rsidRPr="009C044D" w:rsidRDefault="008B31A8" w:rsidP="007E57EC">
      <w:pPr>
        <w:ind w:left="360"/>
        <w:jc w:val="both"/>
      </w:pPr>
      <w:r w:rsidRPr="009C044D">
        <w:t>Virtual laboratories offer interactive, real-time simulations for practical experience in education, bridging gaps between theory and practice. They enable demonstrations of applications that are impossible or impractical to conduct in traditional laboratory settings. Computer simulations aid in modeling and analyzing various systems, from physics and chemistry to economics and social sciences. In network areas, simulation technology facilitates tasks like traffic simulation and overall structure modeling. Computer-aided simulation tools are crucial for network simulations, emphasizing performance and validity of protocols and algorithms. The development of network simulation tools aligns with the rapid advancements in network technologies, emphasizing support for commonly used algorithms and protocols.</w:t>
      </w:r>
    </w:p>
    <w:p w14:paraId="4888A6B3" w14:textId="77777777" w:rsidR="008B31A8" w:rsidRPr="00D76EAA" w:rsidRDefault="008B31A8" w:rsidP="008B31A8">
      <w:pPr>
        <w:jc w:val="both"/>
        <w:rPr>
          <w:b/>
          <w:bCs/>
        </w:rPr>
      </w:pPr>
    </w:p>
    <w:p w14:paraId="17350D6F" w14:textId="77777777" w:rsidR="008B31A8" w:rsidRPr="00D76EAA" w:rsidRDefault="008B31A8" w:rsidP="008B31A8">
      <w:pPr>
        <w:pStyle w:val="Heading2"/>
        <w:numPr>
          <w:ilvl w:val="1"/>
          <w:numId w:val="3"/>
        </w:numPr>
        <w:jc w:val="left"/>
        <w:rPr>
          <w:bCs/>
          <w:sz w:val="36"/>
          <w:szCs w:val="36"/>
        </w:rPr>
      </w:pPr>
      <w:bookmarkStart w:id="25" w:name="_Toc166433183"/>
      <w:r w:rsidRPr="00D76EAA">
        <w:rPr>
          <w:bCs/>
          <w:sz w:val="36"/>
          <w:szCs w:val="36"/>
        </w:rPr>
        <w:t>Purpose of Report:</w:t>
      </w:r>
      <w:bookmarkEnd w:id="25"/>
    </w:p>
    <w:p w14:paraId="531AAC30" w14:textId="77777777" w:rsidR="00513D27" w:rsidRPr="00D76EAA" w:rsidRDefault="00513D27" w:rsidP="00513D27">
      <w:pPr>
        <w:rPr>
          <w:b/>
          <w:bCs/>
        </w:rPr>
      </w:pPr>
    </w:p>
    <w:p w14:paraId="695118FD" w14:textId="3FE9EB95" w:rsidR="008B31A8" w:rsidRPr="009C044D" w:rsidRDefault="008B31A8" w:rsidP="00513D27">
      <w:pPr>
        <w:pStyle w:val="ListParagraph"/>
        <w:numPr>
          <w:ilvl w:val="0"/>
          <w:numId w:val="6"/>
        </w:numPr>
        <w:jc w:val="both"/>
      </w:pPr>
      <w:r w:rsidRPr="009C044D">
        <w:t>The significance of network security in the modern interconnected landscape.</w:t>
      </w:r>
    </w:p>
    <w:p w14:paraId="67388E8E" w14:textId="7FA052D0" w:rsidR="008B31A8" w:rsidRPr="009C044D" w:rsidRDefault="008B31A8" w:rsidP="00513D27">
      <w:pPr>
        <w:pStyle w:val="ListParagraph"/>
        <w:numPr>
          <w:ilvl w:val="0"/>
          <w:numId w:val="6"/>
        </w:numPr>
        <w:jc w:val="both"/>
      </w:pPr>
      <w:r w:rsidRPr="009C044D">
        <w:t>To underscore the critical role of Intrusion Detection Systems (IDS) in safeguarding sensitive data and ensuring operational continuity.</w:t>
      </w:r>
    </w:p>
    <w:p w14:paraId="7FC1C5F5" w14:textId="067F4158" w:rsidR="008B31A8" w:rsidRPr="009C044D" w:rsidRDefault="008B31A8" w:rsidP="00513D27">
      <w:pPr>
        <w:pStyle w:val="ListParagraph"/>
        <w:numPr>
          <w:ilvl w:val="0"/>
          <w:numId w:val="6"/>
        </w:numPr>
        <w:jc w:val="both"/>
      </w:pPr>
      <w:r w:rsidRPr="009C044D">
        <w:t>To highlight the escalating complexity of cyber threats and the imperative need for effective security measures.</w:t>
      </w:r>
    </w:p>
    <w:p w14:paraId="6E2734D4" w14:textId="1A6CD506" w:rsidR="008B31A8" w:rsidRPr="009C044D" w:rsidRDefault="008B31A8" w:rsidP="00513D27">
      <w:pPr>
        <w:pStyle w:val="ListParagraph"/>
        <w:numPr>
          <w:ilvl w:val="0"/>
          <w:numId w:val="6"/>
        </w:numPr>
        <w:jc w:val="both"/>
      </w:pPr>
      <w:r w:rsidRPr="009C044D">
        <w:t>To advocate for proactive strategies and investment in IDS technologies to mitigate risks and uphold system integrity.</w:t>
      </w:r>
    </w:p>
    <w:p w14:paraId="3067F0F2" w14:textId="77777777" w:rsidR="00513D27" w:rsidRPr="00D76EAA" w:rsidRDefault="00513D27" w:rsidP="00513D27">
      <w:pPr>
        <w:ind w:left="720"/>
        <w:jc w:val="both"/>
        <w:rPr>
          <w:b/>
          <w:bCs/>
        </w:rPr>
      </w:pPr>
    </w:p>
    <w:p w14:paraId="34E36D1A" w14:textId="3E0C5472" w:rsidR="00513D27" w:rsidRPr="00D76EAA" w:rsidRDefault="00513D27" w:rsidP="00513D27">
      <w:pPr>
        <w:pStyle w:val="Heading2"/>
        <w:numPr>
          <w:ilvl w:val="1"/>
          <w:numId w:val="3"/>
        </w:numPr>
        <w:jc w:val="left"/>
        <w:rPr>
          <w:bCs/>
          <w:sz w:val="36"/>
          <w:szCs w:val="36"/>
        </w:rPr>
      </w:pPr>
      <w:bookmarkStart w:id="26" w:name="_Toc166433184"/>
      <w:r w:rsidRPr="00D76EAA">
        <w:rPr>
          <w:bCs/>
          <w:sz w:val="36"/>
          <w:szCs w:val="36"/>
        </w:rPr>
        <w:t>Intended Audience:</w:t>
      </w:r>
      <w:bookmarkEnd w:id="26"/>
    </w:p>
    <w:p w14:paraId="639E1C3B" w14:textId="77777777" w:rsidR="00513D27" w:rsidRPr="00D76EAA" w:rsidRDefault="00513D27" w:rsidP="00513D27">
      <w:pPr>
        <w:rPr>
          <w:b/>
          <w:bCs/>
        </w:rPr>
      </w:pPr>
    </w:p>
    <w:p w14:paraId="2E9EF98A" w14:textId="5863CA02" w:rsidR="00513D27" w:rsidRPr="009C044D" w:rsidRDefault="00513D27" w:rsidP="00513D27">
      <w:pPr>
        <w:pStyle w:val="ListParagraph"/>
        <w:numPr>
          <w:ilvl w:val="0"/>
          <w:numId w:val="8"/>
        </w:numPr>
        <w:jc w:val="both"/>
      </w:pPr>
      <w:r w:rsidRPr="009C044D">
        <w:t>Network administrators and IT security professionals responsible for implementing and managing network security measures.</w:t>
      </w:r>
    </w:p>
    <w:p w14:paraId="23D7E110" w14:textId="16538B65" w:rsidR="00513D27" w:rsidRPr="009C044D" w:rsidRDefault="00513D27" w:rsidP="00513D27">
      <w:pPr>
        <w:pStyle w:val="ListParagraph"/>
        <w:numPr>
          <w:ilvl w:val="0"/>
          <w:numId w:val="8"/>
        </w:numPr>
        <w:jc w:val="both"/>
      </w:pPr>
      <w:r w:rsidRPr="009C044D">
        <w:t>Executives and decision-makers in organizations seek to understand the importance of network security in maintaining business continuity.</w:t>
      </w:r>
    </w:p>
    <w:p w14:paraId="2BE1EE4E" w14:textId="3D462B91" w:rsidR="00513D27" w:rsidRPr="009C044D" w:rsidRDefault="00513D27" w:rsidP="00513D27">
      <w:pPr>
        <w:pStyle w:val="ListParagraph"/>
        <w:numPr>
          <w:ilvl w:val="0"/>
          <w:numId w:val="8"/>
        </w:numPr>
        <w:jc w:val="both"/>
      </w:pPr>
      <w:r w:rsidRPr="009C044D">
        <w:t>Students and professionals in cybersecurity and network engineering fields looking to enhance their understanding of IDS technology and its applications.</w:t>
      </w:r>
    </w:p>
    <w:p w14:paraId="63849CE5" w14:textId="5D7161C9" w:rsidR="00875271" w:rsidRDefault="00513D27" w:rsidP="00513D27">
      <w:pPr>
        <w:pStyle w:val="ListParagraph"/>
        <w:numPr>
          <w:ilvl w:val="0"/>
          <w:numId w:val="8"/>
        </w:numPr>
        <w:jc w:val="both"/>
        <w:rPr>
          <w:b/>
          <w:bCs/>
        </w:rPr>
      </w:pPr>
      <w:r w:rsidRPr="009C044D">
        <w:t>Government agencies, regulatory bodies, and policymakers concerned with cybersecurity governance and policy formulation.</w:t>
      </w:r>
      <w:r w:rsidR="001B07DE" w:rsidRPr="001B07DE">
        <w:rPr>
          <w:b/>
          <w:bCs/>
        </w:rPr>
        <w:tab/>
      </w:r>
    </w:p>
    <w:p w14:paraId="5F980161" w14:textId="77777777" w:rsidR="001B07DE" w:rsidRDefault="001B07DE" w:rsidP="001B07DE">
      <w:pPr>
        <w:pStyle w:val="ListParagraph"/>
        <w:ind w:left="1080"/>
        <w:jc w:val="both"/>
        <w:rPr>
          <w:b/>
          <w:bCs/>
        </w:rPr>
      </w:pPr>
    </w:p>
    <w:p w14:paraId="3C2C4BEF" w14:textId="77777777" w:rsidR="009C044D" w:rsidRDefault="009C044D" w:rsidP="001B07DE">
      <w:pPr>
        <w:pStyle w:val="ListParagraph"/>
        <w:ind w:left="1080"/>
        <w:jc w:val="both"/>
        <w:rPr>
          <w:b/>
          <w:bCs/>
        </w:rPr>
      </w:pPr>
    </w:p>
    <w:p w14:paraId="1E1E9A72" w14:textId="77777777" w:rsidR="009C044D" w:rsidRDefault="009C044D" w:rsidP="001B07DE">
      <w:pPr>
        <w:pStyle w:val="ListParagraph"/>
        <w:ind w:left="1080"/>
        <w:jc w:val="both"/>
        <w:rPr>
          <w:b/>
          <w:bCs/>
        </w:rPr>
      </w:pPr>
    </w:p>
    <w:p w14:paraId="571E941B" w14:textId="77777777" w:rsidR="009C044D" w:rsidRPr="001B07DE" w:rsidRDefault="009C044D" w:rsidP="001B07DE">
      <w:pPr>
        <w:pStyle w:val="ListParagraph"/>
        <w:ind w:left="1080"/>
        <w:jc w:val="both"/>
        <w:rPr>
          <w:b/>
          <w:bCs/>
        </w:rPr>
      </w:pPr>
    </w:p>
    <w:p w14:paraId="21B51D48" w14:textId="7AB7EA33" w:rsidR="007E57EC" w:rsidRPr="00D76EAA" w:rsidRDefault="00513D27" w:rsidP="007E57EC">
      <w:pPr>
        <w:pStyle w:val="Heading1"/>
        <w:numPr>
          <w:ilvl w:val="0"/>
          <w:numId w:val="2"/>
        </w:numPr>
        <w:jc w:val="left"/>
        <w:rPr>
          <w:bCs/>
          <w:sz w:val="40"/>
          <w:szCs w:val="40"/>
        </w:rPr>
      </w:pPr>
      <w:bookmarkStart w:id="27" w:name="_Toc166433185"/>
      <w:r w:rsidRPr="00D76EAA">
        <w:rPr>
          <w:bCs/>
          <w:sz w:val="40"/>
          <w:szCs w:val="40"/>
        </w:rPr>
        <w:t>M</w:t>
      </w:r>
      <w:r w:rsidR="007E57EC" w:rsidRPr="00D76EAA">
        <w:rPr>
          <w:bCs/>
          <w:sz w:val="40"/>
          <w:szCs w:val="40"/>
        </w:rPr>
        <w:t>ETHODOLOGY</w:t>
      </w:r>
      <w:bookmarkEnd w:id="27"/>
    </w:p>
    <w:p w14:paraId="2C13BC41" w14:textId="77777777" w:rsidR="007E57EC" w:rsidRPr="00D76EAA" w:rsidRDefault="007E57EC" w:rsidP="007E57EC">
      <w:pPr>
        <w:rPr>
          <w:b/>
          <w:bCs/>
        </w:rPr>
      </w:pPr>
    </w:p>
    <w:p w14:paraId="39983DE6" w14:textId="77777777" w:rsidR="007E57EC" w:rsidRPr="00D76EAA" w:rsidRDefault="007E57EC" w:rsidP="007E57EC">
      <w:pPr>
        <w:rPr>
          <w:b/>
          <w:bCs/>
        </w:rPr>
      </w:pPr>
    </w:p>
    <w:p w14:paraId="5E91DCA2" w14:textId="5C665F66" w:rsidR="007E57EC" w:rsidRPr="00D76EAA" w:rsidRDefault="007E57EC" w:rsidP="007E57EC">
      <w:pPr>
        <w:pStyle w:val="ListParagraph"/>
        <w:numPr>
          <w:ilvl w:val="1"/>
          <w:numId w:val="2"/>
        </w:numPr>
        <w:rPr>
          <w:b/>
          <w:bCs/>
          <w:sz w:val="36"/>
          <w:szCs w:val="36"/>
        </w:rPr>
      </w:pPr>
      <w:r w:rsidRPr="00D76EAA">
        <w:rPr>
          <w:b/>
          <w:bCs/>
          <w:sz w:val="36"/>
          <w:szCs w:val="36"/>
        </w:rPr>
        <w:t>Formation of Network Topology</w:t>
      </w:r>
    </w:p>
    <w:p w14:paraId="4B1B21EC" w14:textId="77777777" w:rsidR="007E57EC" w:rsidRPr="00D76EAA" w:rsidRDefault="007E57EC" w:rsidP="007E57EC">
      <w:pPr>
        <w:pStyle w:val="ListParagraph"/>
        <w:ind w:left="792"/>
        <w:rPr>
          <w:b/>
          <w:bCs/>
          <w:sz w:val="36"/>
          <w:szCs w:val="36"/>
        </w:rPr>
      </w:pPr>
    </w:p>
    <w:p w14:paraId="420BAD2D" w14:textId="40DB49A4" w:rsidR="007E57EC" w:rsidRPr="009C044D" w:rsidRDefault="007E57EC" w:rsidP="007E57EC">
      <w:pPr>
        <w:pStyle w:val="ListParagraph"/>
        <w:ind w:left="360"/>
        <w:jc w:val="both"/>
      </w:pPr>
      <w:r w:rsidRPr="009C044D">
        <w:t xml:space="preserve">The network is built using Cisco Packet Tracer Program, featuring a topology designed for a </w:t>
      </w:r>
      <w:r w:rsidR="00D0607F" w:rsidRPr="009C044D">
        <w:t>5</w:t>
      </w:r>
      <w:r w:rsidRPr="009C044D">
        <w:t xml:space="preserve">-storey hotel. It includes </w:t>
      </w:r>
      <w:r w:rsidR="00D0607F" w:rsidRPr="009C044D">
        <w:t>7</w:t>
      </w:r>
      <w:r w:rsidRPr="009C044D">
        <w:t xml:space="preserve"> computers, </w:t>
      </w:r>
      <w:r w:rsidR="00D0607F" w:rsidRPr="009C044D">
        <w:t>5</w:t>
      </w:r>
      <w:r w:rsidRPr="009C044D">
        <w:t xml:space="preserve"> laptops,</w:t>
      </w:r>
      <w:r w:rsidR="00D0607F" w:rsidRPr="009C044D">
        <w:t xml:space="preserve"> 3 tablets,</w:t>
      </w:r>
      <w:r w:rsidRPr="009C044D">
        <w:t xml:space="preserve"> </w:t>
      </w:r>
      <w:r w:rsidR="00D0607F" w:rsidRPr="009C044D">
        <w:t>5</w:t>
      </w:r>
      <w:r w:rsidRPr="009C044D">
        <w:t xml:space="preserve"> IP phones, 14 switches, </w:t>
      </w:r>
      <w:r w:rsidR="00D0607F" w:rsidRPr="009C044D">
        <w:t>3</w:t>
      </w:r>
      <w:r w:rsidRPr="009C044D">
        <w:t xml:space="preserve"> routers, </w:t>
      </w:r>
      <w:r w:rsidR="00D0607F" w:rsidRPr="009C044D">
        <w:t>5</w:t>
      </w:r>
      <w:r w:rsidRPr="009C044D">
        <w:t xml:space="preserve"> access points, and various servers and devices. The network design encompasses security measures like a security wall and DHCP server. Additionally, devices such as cameras, tablets, smartphones, and an IoT server are integrated for diverse functionalities within the network.</w:t>
      </w:r>
    </w:p>
    <w:p w14:paraId="1BAAAF9A" w14:textId="507738F3" w:rsidR="00875271" w:rsidRPr="00D76EAA" w:rsidRDefault="00875271" w:rsidP="007E57EC">
      <w:pPr>
        <w:pStyle w:val="ListParagraph"/>
        <w:ind w:left="360"/>
        <w:jc w:val="both"/>
        <w:rPr>
          <w:b/>
          <w:bCs/>
        </w:rPr>
      </w:pPr>
    </w:p>
    <w:p w14:paraId="07BF4426" w14:textId="08D0A81C" w:rsidR="007E57EC" w:rsidRPr="00D76EAA" w:rsidRDefault="00875271" w:rsidP="007E57EC">
      <w:pPr>
        <w:pStyle w:val="ListParagraph"/>
        <w:ind w:left="360"/>
        <w:jc w:val="both"/>
        <w:rPr>
          <w:b/>
          <w:bCs/>
        </w:rPr>
      </w:pPr>
      <w:r w:rsidRPr="00D76EAA">
        <w:rPr>
          <w:b/>
          <w:bCs/>
          <w:noProof/>
        </w:rPr>
        <w:drawing>
          <wp:anchor distT="0" distB="0" distL="114300" distR="114300" simplePos="0" relativeHeight="251674624" behindDoc="0" locked="0" layoutInCell="1" allowOverlap="1" wp14:anchorId="28A88600" wp14:editId="0D749A1A">
            <wp:simplePos x="0" y="0"/>
            <wp:positionH relativeFrom="column">
              <wp:posOffset>49530</wp:posOffset>
            </wp:positionH>
            <wp:positionV relativeFrom="paragraph">
              <wp:posOffset>304800</wp:posOffset>
            </wp:positionV>
            <wp:extent cx="6858000" cy="4529455"/>
            <wp:effectExtent l="0" t="0" r="0" b="4445"/>
            <wp:wrapSquare wrapText="bothSides"/>
            <wp:docPr id="1881567924" name="Picture 1" descr="A computer parts and accessori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67924" name="Picture 1" descr="A computer parts and accessories&#10;&#10;Description automatically generated with low confidence"/>
                    <pic:cNvPicPr/>
                  </pic:nvPicPr>
                  <pic:blipFill rotWithShape="1">
                    <a:blip r:embed="rId13">
                      <a:extLst>
                        <a:ext uri="{28A0092B-C50C-407E-A947-70E740481C1C}">
                          <a14:useLocalDpi xmlns:a14="http://schemas.microsoft.com/office/drawing/2010/main" val="0"/>
                        </a:ext>
                      </a:extLst>
                    </a:blip>
                    <a:srcRect b="17628"/>
                    <a:stretch/>
                  </pic:blipFill>
                  <pic:spPr bwMode="auto">
                    <a:xfrm>
                      <a:off x="0" y="0"/>
                      <a:ext cx="6858000" cy="452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5379C" w14:textId="69BA9DF3" w:rsidR="007E57EC" w:rsidRPr="00D76EAA" w:rsidRDefault="007E57EC" w:rsidP="007E57EC">
      <w:pPr>
        <w:pStyle w:val="ListParagraph"/>
        <w:ind w:left="360"/>
        <w:jc w:val="both"/>
        <w:rPr>
          <w:b/>
          <w:bCs/>
        </w:rPr>
      </w:pPr>
    </w:p>
    <w:p w14:paraId="30A60264" w14:textId="781A8EFF" w:rsidR="00875271" w:rsidRPr="00D76EAA" w:rsidRDefault="00875271" w:rsidP="007E57EC">
      <w:pPr>
        <w:pStyle w:val="ListParagraph"/>
        <w:ind w:left="360"/>
        <w:jc w:val="both"/>
        <w:rPr>
          <w:b/>
          <w:bCs/>
        </w:rPr>
      </w:pPr>
    </w:p>
    <w:p w14:paraId="533ED064" w14:textId="13CDAFB0" w:rsidR="00875271" w:rsidRPr="00D76EAA" w:rsidRDefault="00875271" w:rsidP="007E57EC">
      <w:pPr>
        <w:pStyle w:val="ListParagraph"/>
        <w:ind w:left="360"/>
        <w:jc w:val="both"/>
        <w:rPr>
          <w:b/>
          <w:bCs/>
        </w:rPr>
      </w:pPr>
    </w:p>
    <w:p w14:paraId="09851811" w14:textId="77777777" w:rsidR="00875271" w:rsidRPr="00D76EAA" w:rsidRDefault="00875271" w:rsidP="007E57EC">
      <w:pPr>
        <w:pStyle w:val="ListParagraph"/>
        <w:ind w:left="360"/>
        <w:jc w:val="both"/>
        <w:rPr>
          <w:b/>
          <w:bCs/>
        </w:rPr>
      </w:pPr>
    </w:p>
    <w:p w14:paraId="6C357AEE" w14:textId="77777777" w:rsidR="00875271" w:rsidRPr="00D76EAA" w:rsidRDefault="00875271" w:rsidP="007E57EC">
      <w:pPr>
        <w:pStyle w:val="ListParagraph"/>
        <w:ind w:left="360"/>
        <w:jc w:val="both"/>
        <w:rPr>
          <w:b/>
          <w:bCs/>
        </w:rPr>
      </w:pPr>
    </w:p>
    <w:p w14:paraId="64BB012C" w14:textId="77777777" w:rsidR="00875271" w:rsidRPr="00D76EAA" w:rsidRDefault="00875271" w:rsidP="007E57EC">
      <w:pPr>
        <w:pStyle w:val="ListParagraph"/>
        <w:ind w:left="360"/>
        <w:jc w:val="both"/>
        <w:rPr>
          <w:b/>
          <w:bCs/>
        </w:rPr>
      </w:pPr>
    </w:p>
    <w:p w14:paraId="6EDFA1F6" w14:textId="77777777" w:rsidR="00875271" w:rsidRPr="00D76EAA" w:rsidRDefault="00875271" w:rsidP="007E57EC">
      <w:pPr>
        <w:pStyle w:val="ListParagraph"/>
        <w:ind w:left="360"/>
        <w:jc w:val="both"/>
        <w:rPr>
          <w:b/>
          <w:bCs/>
        </w:rPr>
      </w:pPr>
    </w:p>
    <w:p w14:paraId="33E965DB" w14:textId="77777777" w:rsidR="00875271" w:rsidRPr="00D76EAA" w:rsidRDefault="00875271" w:rsidP="007E57EC">
      <w:pPr>
        <w:pStyle w:val="ListParagraph"/>
        <w:ind w:left="360"/>
        <w:jc w:val="both"/>
        <w:rPr>
          <w:b/>
          <w:bCs/>
        </w:rPr>
      </w:pPr>
    </w:p>
    <w:p w14:paraId="3E4AFD10" w14:textId="77777777" w:rsidR="00875271" w:rsidRPr="00D76EAA" w:rsidRDefault="00875271" w:rsidP="007E57EC">
      <w:pPr>
        <w:pStyle w:val="ListParagraph"/>
        <w:ind w:left="360"/>
        <w:jc w:val="both"/>
        <w:rPr>
          <w:b/>
          <w:bCs/>
        </w:rPr>
      </w:pPr>
    </w:p>
    <w:p w14:paraId="050D52D0" w14:textId="77777777" w:rsidR="00875271" w:rsidRPr="00D76EAA" w:rsidRDefault="00875271" w:rsidP="007E57EC">
      <w:pPr>
        <w:pStyle w:val="ListParagraph"/>
        <w:ind w:left="360"/>
        <w:jc w:val="both"/>
        <w:rPr>
          <w:b/>
          <w:bCs/>
        </w:rPr>
      </w:pPr>
    </w:p>
    <w:p w14:paraId="3B2AD8A9" w14:textId="77777777" w:rsidR="00875271" w:rsidRPr="00D76EAA" w:rsidRDefault="00875271" w:rsidP="007E57EC">
      <w:pPr>
        <w:pStyle w:val="ListParagraph"/>
        <w:ind w:left="360"/>
        <w:jc w:val="both"/>
        <w:rPr>
          <w:b/>
          <w:bCs/>
        </w:rPr>
      </w:pPr>
    </w:p>
    <w:p w14:paraId="31CBBD27" w14:textId="77777777" w:rsidR="00875271" w:rsidRPr="00D76EAA" w:rsidRDefault="00875271" w:rsidP="007E57EC">
      <w:pPr>
        <w:pStyle w:val="ListParagraph"/>
        <w:ind w:left="360"/>
        <w:jc w:val="both"/>
        <w:rPr>
          <w:b/>
          <w:bCs/>
        </w:rPr>
      </w:pPr>
    </w:p>
    <w:p w14:paraId="61A5118B" w14:textId="45CC25C4" w:rsidR="007E57EC" w:rsidRPr="00D76EAA" w:rsidRDefault="007E57EC" w:rsidP="007E57EC">
      <w:pPr>
        <w:pStyle w:val="Heading1"/>
        <w:numPr>
          <w:ilvl w:val="0"/>
          <w:numId w:val="2"/>
        </w:numPr>
        <w:jc w:val="left"/>
        <w:rPr>
          <w:bCs/>
          <w:sz w:val="40"/>
          <w:szCs w:val="40"/>
        </w:rPr>
      </w:pPr>
      <w:bookmarkStart w:id="28" w:name="_Toc166433186"/>
      <w:r w:rsidRPr="00D76EAA">
        <w:rPr>
          <w:bCs/>
          <w:sz w:val="40"/>
          <w:szCs w:val="40"/>
        </w:rPr>
        <w:t>RESULT</w:t>
      </w:r>
      <w:bookmarkEnd w:id="28"/>
    </w:p>
    <w:p w14:paraId="5F834200" w14:textId="77777777" w:rsidR="007E57EC" w:rsidRPr="00D76EAA" w:rsidRDefault="007E57EC" w:rsidP="007E57EC">
      <w:pPr>
        <w:rPr>
          <w:b/>
          <w:bCs/>
        </w:rPr>
      </w:pPr>
    </w:p>
    <w:p w14:paraId="7CBC7AEB" w14:textId="1FBA3FF7" w:rsidR="007E57EC" w:rsidRPr="009C044D" w:rsidRDefault="007E57EC" w:rsidP="007E57EC">
      <w:r w:rsidRPr="009C044D">
        <w:t>The results have been produced by the Packet Tracer for the different scenarios.</w:t>
      </w:r>
    </w:p>
    <w:p w14:paraId="1774FA89" w14:textId="77777777" w:rsidR="007E57EC" w:rsidRPr="00D76EAA" w:rsidRDefault="007E57EC" w:rsidP="007E57EC">
      <w:pPr>
        <w:rPr>
          <w:b/>
          <w:bCs/>
        </w:rPr>
      </w:pPr>
    </w:p>
    <w:p w14:paraId="4834F31D" w14:textId="77777777" w:rsidR="007E57EC" w:rsidRPr="00D76EAA" w:rsidRDefault="007E57EC" w:rsidP="007E57EC">
      <w:pPr>
        <w:rPr>
          <w:b/>
          <w:bCs/>
        </w:rPr>
      </w:pPr>
    </w:p>
    <w:p w14:paraId="33E76974" w14:textId="47226332" w:rsidR="007E57EC" w:rsidRPr="00D76EAA" w:rsidRDefault="007E57EC" w:rsidP="007E57EC">
      <w:pPr>
        <w:pStyle w:val="Heading2"/>
        <w:numPr>
          <w:ilvl w:val="1"/>
          <w:numId w:val="2"/>
        </w:numPr>
        <w:jc w:val="left"/>
        <w:rPr>
          <w:bCs/>
          <w:sz w:val="36"/>
          <w:szCs w:val="36"/>
        </w:rPr>
      </w:pPr>
      <w:bookmarkStart w:id="29" w:name="_Toc166433187"/>
      <w:r w:rsidRPr="00D76EAA">
        <w:rPr>
          <w:bCs/>
          <w:sz w:val="36"/>
          <w:szCs w:val="36"/>
        </w:rPr>
        <w:t>Scenarios</w:t>
      </w:r>
      <w:bookmarkEnd w:id="29"/>
    </w:p>
    <w:p w14:paraId="0AB16423" w14:textId="77777777" w:rsidR="007E57EC" w:rsidRPr="00D76EAA" w:rsidRDefault="007E57EC" w:rsidP="007E57EC">
      <w:pPr>
        <w:rPr>
          <w:b/>
          <w:bCs/>
        </w:rPr>
      </w:pPr>
    </w:p>
    <w:p w14:paraId="01BC9CD9" w14:textId="62F69AEF" w:rsidR="007E57EC" w:rsidRPr="009C044D" w:rsidRDefault="007E57EC" w:rsidP="009C044D">
      <w:r w:rsidRPr="009C044D">
        <w:t>To prove the Packet Tracer is suitable and applicable to design and implement network. In addition, the Packet Tracer is very important to use in the learning computer networks, five different scenarios have been used.</w:t>
      </w:r>
    </w:p>
    <w:p w14:paraId="63D038D6" w14:textId="77777777" w:rsidR="007E57EC" w:rsidRPr="00D76EAA" w:rsidRDefault="007E57EC" w:rsidP="007E57EC">
      <w:pPr>
        <w:ind w:left="360"/>
        <w:jc w:val="both"/>
        <w:rPr>
          <w:b/>
          <w:bCs/>
          <w:sz w:val="28"/>
          <w:szCs w:val="28"/>
        </w:rPr>
      </w:pPr>
    </w:p>
    <w:p w14:paraId="0524BD10" w14:textId="10475A65" w:rsidR="007E57EC" w:rsidRPr="00D76EAA" w:rsidRDefault="007E57EC" w:rsidP="00DE2873">
      <w:pPr>
        <w:pStyle w:val="Heading3"/>
        <w:numPr>
          <w:ilvl w:val="2"/>
          <w:numId w:val="2"/>
        </w:numPr>
        <w:jc w:val="left"/>
        <w:rPr>
          <w:b/>
          <w:bCs/>
          <w:sz w:val="32"/>
          <w:szCs w:val="32"/>
        </w:rPr>
      </w:pPr>
      <w:bookmarkStart w:id="30" w:name="_Toc166433188"/>
      <w:r w:rsidRPr="00D76EAA">
        <w:rPr>
          <w:b/>
          <w:bCs/>
          <w:sz w:val="32"/>
          <w:szCs w:val="32"/>
        </w:rPr>
        <w:t>Send Packet (between Two Floors) Scenario</w:t>
      </w:r>
      <w:bookmarkEnd w:id="30"/>
    </w:p>
    <w:p w14:paraId="415B49AA" w14:textId="7A11EB0B" w:rsidR="00DE2873" w:rsidRPr="009C044D" w:rsidRDefault="007E57EC" w:rsidP="002A461D">
      <w:pPr>
        <w:ind w:left="720"/>
        <w:jc w:val="both"/>
      </w:pPr>
      <w:r w:rsidRPr="009C044D">
        <w:t xml:space="preserve">In this scenario we will send a message from computer device </w:t>
      </w:r>
      <w:r w:rsidR="00DE2873" w:rsidRPr="009C044D">
        <w:t>on</w:t>
      </w:r>
      <w:r w:rsidRPr="009C044D">
        <w:t xml:space="preserve"> the first floor to another computer device </w:t>
      </w:r>
      <w:r w:rsidR="00DE2873" w:rsidRPr="009C044D">
        <w:t>on</w:t>
      </w:r>
      <w:r w:rsidRPr="009C044D">
        <w:t xml:space="preserve"> the </w:t>
      </w:r>
      <w:r w:rsidR="001B07DE" w:rsidRPr="009C044D">
        <w:t>fifth</w:t>
      </w:r>
      <w:r w:rsidRPr="009C044D">
        <w:t xml:space="preserve"> floor and we will note how the message moves step by step in order to reach the destination as shown below: </w:t>
      </w:r>
    </w:p>
    <w:p w14:paraId="3888E58B" w14:textId="77777777" w:rsidR="00DE2873" w:rsidRPr="009C044D" w:rsidRDefault="00DE2873" w:rsidP="002A461D">
      <w:pPr>
        <w:ind w:left="720"/>
        <w:jc w:val="both"/>
      </w:pPr>
    </w:p>
    <w:p w14:paraId="76D07EA4" w14:textId="165C1597" w:rsidR="007E57EC" w:rsidRPr="009C044D" w:rsidRDefault="007E57EC" w:rsidP="002A461D">
      <w:pPr>
        <w:pStyle w:val="ListParagraph"/>
        <w:numPr>
          <w:ilvl w:val="0"/>
          <w:numId w:val="13"/>
        </w:numPr>
        <w:ind w:left="1440"/>
        <w:jc w:val="both"/>
      </w:pPr>
      <w:r w:rsidRPr="009C044D">
        <w:t>First step, the packet was redirected to Switch</w:t>
      </w:r>
      <w:r w:rsidR="00DE2873" w:rsidRPr="009C044D">
        <w:t>.</w:t>
      </w:r>
    </w:p>
    <w:p w14:paraId="44790FB2" w14:textId="20AFE11F" w:rsidR="00DE2873" w:rsidRPr="009C044D" w:rsidRDefault="00DE2873" w:rsidP="002A461D">
      <w:pPr>
        <w:pStyle w:val="ListParagraph"/>
        <w:numPr>
          <w:ilvl w:val="0"/>
          <w:numId w:val="13"/>
        </w:numPr>
        <w:ind w:left="1440"/>
        <w:jc w:val="both"/>
      </w:pPr>
      <w:r w:rsidRPr="009C044D">
        <w:t>Second step, Switch1 redirected the package to Core Switch.</w:t>
      </w:r>
    </w:p>
    <w:p w14:paraId="5094AF4A" w14:textId="3F3CF5D6" w:rsidR="00DE2873" w:rsidRPr="009C044D" w:rsidRDefault="00DE2873" w:rsidP="002A461D">
      <w:pPr>
        <w:pStyle w:val="ListParagraph"/>
        <w:numPr>
          <w:ilvl w:val="0"/>
          <w:numId w:val="13"/>
        </w:numPr>
        <w:ind w:left="1440"/>
        <w:jc w:val="both"/>
      </w:pPr>
      <w:r w:rsidRPr="009C044D">
        <w:t>Third step, Core Switch2, redirected the package to Switch.</w:t>
      </w:r>
    </w:p>
    <w:p w14:paraId="4D596B91" w14:textId="671F84F7" w:rsidR="00DE2873" w:rsidRPr="009C044D" w:rsidRDefault="00DE2873" w:rsidP="002A461D">
      <w:pPr>
        <w:pStyle w:val="ListParagraph"/>
        <w:numPr>
          <w:ilvl w:val="0"/>
          <w:numId w:val="13"/>
        </w:numPr>
        <w:ind w:left="1440"/>
        <w:jc w:val="both"/>
      </w:pPr>
      <w:r w:rsidRPr="009C044D">
        <w:t>Forth step, Switch6, redirected the package to Access Point.</w:t>
      </w:r>
    </w:p>
    <w:p w14:paraId="1BDBF06E" w14:textId="26DF7F33" w:rsidR="00DE2873" w:rsidRPr="009C044D" w:rsidRDefault="00DE2873" w:rsidP="002A461D">
      <w:pPr>
        <w:pStyle w:val="ListParagraph"/>
        <w:numPr>
          <w:ilvl w:val="0"/>
          <w:numId w:val="13"/>
        </w:numPr>
        <w:ind w:left="1440"/>
        <w:jc w:val="both"/>
      </w:pPr>
      <w:r w:rsidRPr="009C044D">
        <w:t>Fifth step finally, the package was successfully sent from the Access Point to the target user (Laptop</w:t>
      </w:r>
      <w:r w:rsidR="001B07DE" w:rsidRPr="009C044D">
        <w:t>)</w:t>
      </w:r>
    </w:p>
    <w:p w14:paraId="07872D77" w14:textId="27640EE4" w:rsidR="00671A53" w:rsidRPr="00D76EAA" w:rsidRDefault="00671A53" w:rsidP="00671A53">
      <w:pPr>
        <w:pStyle w:val="ListParagraph"/>
        <w:ind w:left="1440"/>
        <w:jc w:val="both"/>
        <w:rPr>
          <w:b/>
          <w:bCs/>
        </w:rPr>
      </w:pPr>
    </w:p>
    <w:p w14:paraId="7C6F2020" w14:textId="77777777" w:rsidR="00671A53" w:rsidRPr="00D76EAA" w:rsidRDefault="00671A53" w:rsidP="00671A53">
      <w:pPr>
        <w:pStyle w:val="ListParagraph"/>
        <w:ind w:left="1440"/>
        <w:jc w:val="both"/>
        <w:rPr>
          <w:b/>
          <w:bCs/>
        </w:rPr>
      </w:pPr>
    </w:p>
    <w:p w14:paraId="4DFCFD0E" w14:textId="449BF9D9" w:rsidR="00DE2873" w:rsidRPr="00D76EAA" w:rsidRDefault="00671A53" w:rsidP="00DE2873">
      <w:pPr>
        <w:jc w:val="both"/>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78720" behindDoc="0" locked="0" layoutInCell="1" allowOverlap="1" wp14:anchorId="6E1A3227" wp14:editId="61A274FA">
            <wp:simplePos x="0" y="0"/>
            <wp:positionH relativeFrom="margin">
              <wp:align>center</wp:align>
            </wp:positionH>
            <wp:positionV relativeFrom="paragraph">
              <wp:posOffset>14897</wp:posOffset>
            </wp:positionV>
            <wp:extent cx="5945505" cy="2335530"/>
            <wp:effectExtent l="0" t="0" r="0" b="7620"/>
            <wp:wrapSquare wrapText="bothSides"/>
            <wp:docPr id="1585072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505" cy="233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B9C05E" w14:textId="77777777" w:rsidR="00671A53" w:rsidRPr="00D76EAA" w:rsidRDefault="00671A53" w:rsidP="00671A53">
      <w:pPr>
        <w:rPr>
          <w:b/>
          <w:bCs/>
        </w:rPr>
      </w:pPr>
    </w:p>
    <w:p w14:paraId="60EDB001" w14:textId="77777777" w:rsidR="00671A53" w:rsidRPr="00D76EAA" w:rsidRDefault="00671A53" w:rsidP="00671A53">
      <w:pPr>
        <w:rPr>
          <w:b/>
          <w:bCs/>
        </w:rPr>
      </w:pPr>
    </w:p>
    <w:p w14:paraId="4356E150" w14:textId="77777777" w:rsidR="00671A53" w:rsidRPr="00D76EAA" w:rsidRDefault="00671A53" w:rsidP="00671A53">
      <w:pPr>
        <w:rPr>
          <w:b/>
          <w:bCs/>
        </w:rPr>
      </w:pPr>
    </w:p>
    <w:p w14:paraId="033ECE43" w14:textId="77777777" w:rsidR="00671A53" w:rsidRPr="00D76EAA" w:rsidRDefault="00671A53" w:rsidP="00671A53">
      <w:pPr>
        <w:rPr>
          <w:b/>
          <w:bCs/>
        </w:rPr>
      </w:pPr>
    </w:p>
    <w:p w14:paraId="6CDD21E0" w14:textId="77777777" w:rsidR="00671A53" w:rsidRPr="00D76EAA" w:rsidRDefault="00671A53" w:rsidP="00671A53">
      <w:pPr>
        <w:rPr>
          <w:b/>
          <w:bCs/>
        </w:rPr>
      </w:pPr>
    </w:p>
    <w:p w14:paraId="3E1F7A7B" w14:textId="77777777" w:rsidR="00671A53" w:rsidRPr="00D76EAA" w:rsidRDefault="00671A53" w:rsidP="00671A53">
      <w:pPr>
        <w:rPr>
          <w:b/>
          <w:bCs/>
        </w:rPr>
      </w:pPr>
    </w:p>
    <w:p w14:paraId="24FF4C75" w14:textId="77777777" w:rsidR="00671A53" w:rsidRPr="00D76EAA" w:rsidRDefault="00671A53" w:rsidP="00671A53">
      <w:pPr>
        <w:rPr>
          <w:b/>
          <w:bCs/>
        </w:rPr>
      </w:pPr>
    </w:p>
    <w:p w14:paraId="2E19C2E0" w14:textId="77777777" w:rsidR="00671A53" w:rsidRPr="00D76EAA" w:rsidRDefault="00671A53" w:rsidP="00671A53">
      <w:pPr>
        <w:rPr>
          <w:b/>
          <w:bCs/>
        </w:rPr>
      </w:pPr>
    </w:p>
    <w:p w14:paraId="4E9B7674" w14:textId="77777777" w:rsidR="00671A53" w:rsidRPr="00D76EAA" w:rsidRDefault="00671A53" w:rsidP="00671A53">
      <w:pPr>
        <w:rPr>
          <w:b/>
          <w:bCs/>
        </w:rPr>
      </w:pPr>
    </w:p>
    <w:p w14:paraId="78405952" w14:textId="77777777" w:rsidR="00671A53" w:rsidRPr="00D76EAA" w:rsidRDefault="00671A53" w:rsidP="00671A53">
      <w:pPr>
        <w:rPr>
          <w:b/>
          <w:bCs/>
        </w:rPr>
      </w:pPr>
    </w:p>
    <w:p w14:paraId="066AD3EC" w14:textId="77777777" w:rsidR="00671A53" w:rsidRPr="00D76EAA" w:rsidRDefault="00671A53" w:rsidP="00671A53">
      <w:pPr>
        <w:rPr>
          <w:b/>
          <w:bCs/>
        </w:rPr>
      </w:pPr>
    </w:p>
    <w:p w14:paraId="73055DCB" w14:textId="77777777" w:rsidR="00671A53" w:rsidRPr="00D76EAA" w:rsidRDefault="00671A53" w:rsidP="00671A53">
      <w:pPr>
        <w:rPr>
          <w:b/>
          <w:bCs/>
        </w:rPr>
      </w:pPr>
    </w:p>
    <w:p w14:paraId="14397A22" w14:textId="77777777" w:rsidR="00671A53" w:rsidRPr="00D76EAA" w:rsidRDefault="00671A53" w:rsidP="00671A53">
      <w:pPr>
        <w:rPr>
          <w:b/>
          <w:bCs/>
        </w:rPr>
      </w:pPr>
    </w:p>
    <w:p w14:paraId="347BA1F9" w14:textId="77777777" w:rsidR="00671A53" w:rsidRPr="00D76EAA" w:rsidRDefault="00671A53" w:rsidP="00671A53">
      <w:pPr>
        <w:rPr>
          <w:b/>
          <w:bCs/>
        </w:rPr>
      </w:pPr>
    </w:p>
    <w:p w14:paraId="5CECA45D" w14:textId="77777777" w:rsidR="00671A53" w:rsidRPr="00D76EAA" w:rsidRDefault="00671A53" w:rsidP="00671A53">
      <w:pPr>
        <w:rPr>
          <w:b/>
          <w:bCs/>
        </w:rPr>
      </w:pPr>
    </w:p>
    <w:p w14:paraId="438AB64C" w14:textId="77777777" w:rsidR="00671A53" w:rsidRPr="00D76EAA" w:rsidRDefault="00671A53" w:rsidP="00671A53">
      <w:pPr>
        <w:rPr>
          <w:b/>
          <w:bCs/>
        </w:rPr>
      </w:pPr>
    </w:p>
    <w:p w14:paraId="7601B321" w14:textId="77777777" w:rsidR="00671A53" w:rsidRPr="00D76EAA" w:rsidRDefault="00671A53" w:rsidP="00671A53">
      <w:pPr>
        <w:rPr>
          <w:b/>
          <w:bCs/>
        </w:rPr>
      </w:pPr>
    </w:p>
    <w:p w14:paraId="0C98D58F" w14:textId="77777777" w:rsidR="00671A53" w:rsidRPr="00D76EAA" w:rsidRDefault="00671A53" w:rsidP="00671A53">
      <w:pPr>
        <w:rPr>
          <w:b/>
          <w:bCs/>
        </w:rPr>
      </w:pPr>
    </w:p>
    <w:p w14:paraId="4F3E7811" w14:textId="77777777" w:rsidR="00671A53" w:rsidRPr="00D76EAA" w:rsidRDefault="00671A53" w:rsidP="00671A53">
      <w:pPr>
        <w:rPr>
          <w:b/>
          <w:bCs/>
        </w:rPr>
      </w:pPr>
    </w:p>
    <w:p w14:paraId="7A1AB567" w14:textId="77777777" w:rsidR="00671A53" w:rsidRPr="00D76EAA" w:rsidRDefault="00671A53" w:rsidP="00671A53">
      <w:pPr>
        <w:rPr>
          <w:b/>
          <w:bCs/>
        </w:rPr>
      </w:pPr>
    </w:p>
    <w:p w14:paraId="63FA2186" w14:textId="77777777" w:rsidR="00671A53" w:rsidRDefault="00671A53" w:rsidP="00671A53">
      <w:pPr>
        <w:rPr>
          <w:b/>
          <w:bCs/>
        </w:rPr>
      </w:pPr>
    </w:p>
    <w:p w14:paraId="61B7B271" w14:textId="77777777" w:rsidR="009C044D" w:rsidRDefault="009C044D" w:rsidP="00671A53">
      <w:pPr>
        <w:rPr>
          <w:b/>
          <w:bCs/>
        </w:rPr>
      </w:pPr>
    </w:p>
    <w:p w14:paraId="08B9AAF5" w14:textId="77777777" w:rsidR="009C044D" w:rsidRPr="00D76EAA" w:rsidRDefault="009C044D" w:rsidP="00671A53">
      <w:pPr>
        <w:rPr>
          <w:b/>
          <w:bCs/>
        </w:rPr>
      </w:pPr>
    </w:p>
    <w:p w14:paraId="11E92EC9" w14:textId="77777777" w:rsidR="00671A53" w:rsidRPr="00D76EAA" w:rsidRDefault="00671A53" w:rsidP="00671A53">
      <w:pPr>
        <w:rPr>
          <w:b/>
          <w:bCs/>
        </w:rPr>
      </w:pPr>
    </w:p>
    <w:p w14:paraId="3535716F" w14:textId="77777777" w:rsidR="00671A53" w:rsidRPr="00D76EAA" w:rsidRDefault="00671A53" w:rsidP="00671A53">
      <w:pPr>
        <w:rPr>
          <w:b/>
          <w:bCs/>
        </w:rPr>
      </w:pPr>
    </w:p>
    <w:p w14:paraId="023AED9E" w14:textId="24D1D046" w:rsidR="00DE2873" w:rsidRPr="009C044D" w:rsidRDefault="00DE2873" w:rsidP="00DE2873">
      <w:pPr>
        <w:pStyle w:val="Heading3"/>
        <w:numPr>
          <w:ilvl w:val="2"/>
          <w:numId w:val="2"/>
        </w:numPr>
        <w:jc w:val="left"/>
        <w:rPr>
          <w:b/>
          <w:bCs/>
          <w:sz w:val="32"/>
          <w:szCs w:val="32"/>
        </w:rPr>
      </w:pPr>
      <w:bookmarkStart w:id="31" w:name="_Toc166433189"/>
      <w:r w:rsidRPr="009C044D">
        <w:rPr>
          <w:b/>
          <w:bCs/>
          <w:sz w:val="32"/>
          <w:szCs w:val="32"/>
        </w:rPr>
        <w:t>Command Line Interface (CLI) Scenario</w:t>
      </w:r>
      <w:bookmarkEnd w:id="31"/>
    </w:p>
    <w:p w14:paraId="4D1AC1DF" w14:textId="2B2584DD" w:rsidR="00DE2873" w:rsidRPr="009C044D" w:rsidRDefault="00DE2873" w:rsidP="002A461D">
      <w:pPr>
        <w:ind w:left="720"/>
        <w:jc w:val="both"/>
      </w:pPr>
      <w:r w:rsidRPr="009C044D">
        <w:t xml:space="preserve">In this scenario we will use the command line interface (CLI) between any two devices in the network to prove all devices connected between each other as shown below: </w:t>
      </w:r>
      <w:r w:rsidRPr="009C044D">
        <w:tab/>
      </w:r>
    </w:p>
    <w:p w14:paraId="439A503A" w14:textId="77777777" w:rsidR="00DE2873" w:rsidRPr="009C044D" w:rsidRDefault="00DE2873" w:rsidP="009C044D">
      <w:pPr>
        <w:ind w:left="720"/>
        <w:jc w:val="both"/>
      </w:pPr>
    </w:p>
    <w:p w14:paraId="662D31BD" w14:textId="7FBF8EE2" w:rsidR="00DE2873" w:rsidRPr="009C044D" w:rsidRDefault="00DE2873" w:rsidP="009C044D">
      <w:pPr>
        <w:ind w:left="720"/>
        <w:jc w:val="both"/>
      </w:pPr>
      <w:r w:rsidRPr="009C044D">
        <w:t xml:space="preserve">First step, we enter the computer device interface </w:t>
      </w:r>
      <w:r w:rsidR="00671A53" w:rsidRPr="009C044D">
        <w:t>on</w:t>
      </w:r>
      <w:r w:rsidRPr="009C044D">
        <w:t xml:space="preserve"> any floor and login to </w:t>
      </w:r>
      <w:r w:rsidR="00D76EAA" w:rsidRPr="009C044D">
        <w:t>Command</w:t>
      </w:r>
      <w:r w:rsidRPr="009C044D">
        <w:t xml:space="preserve"> Prompt in order to send ping between any two devices.</w:t>
      </w:r>
    </w:p>
    <w:p w14:paraId="6964B3F9" w14:textId="52A2A66D" w:rsidR="00DE2873" w:rsidRPr="009C044D" w:rsidRDefault="00DE2873" w:rsidP="009C044D">
      <w:pPr>
        <w:ind w:left="720"/>
        <w:jc w:val="both"/>
      </w:pPr>
      <w:r w:rsidRPr="009C044D">
        <w:t>Second step, then we specify the target device IP address by giving the target ping command.</w:t>
      </w:r>
    </w:p>
    <w:p w14:paraId="37A699B4" w14:textId="50DD0D01" w:rsidR="00DE2873" w:rsidRPr="00D76EAA" w:rsidRDefault="00DE2873" w:rsidP="00DE2873">
      <w:pPr>
        <w:jc w:val="both"/>
        <w:rPr>
          <w:b/>
          <w:bCs/>
        </w:rPr>
      </w:pPr>
    </w:p>
    <w:p w14:paraId="38FBB89B" w14:textId="01C44C85" w:rsidR="00DE2873" w:rsidRPr="00D76EAA" w:rsidRDefault="00D76EAA" w:rsidP="00DE2873">
      <w:pPr>
        <w:jc w:val="both"/>
        <w:rPr>
          <w:b/>
          <w:bCs/>
        </w:rPr>
      </w:pPr>
      <w:r w:rsidRPr="00D76EAA">
        <w:rPr>
          <w:b/>
          <w:bCs/>
          <w:noProof/>
        </w:rPr>
        <mc:AlternateContent>
          <mc:Choice Requires="wps">
            <w:drawing>
              <wp:anchor distT="0" distB="0" distL="114300" distR="114300" simplePos="0" relativeHeight="251680768" behindDoc="0" locked="0" layoutInCell="1" allowOverlap="1" wp14:anchorId="24632EBB" wp14:editId="4F8C58EA">
                <wp:simplePos x="0" y="0"/>
                <wp:positionH relativeFrom="column">
                  <wp:posOffset>4002125</wp:posOffset>
                </wp:positionH>
                <wp:positionV relativeFrom="paragraph">
                  <wp:posOffset>171290</wp:posOffset>
                </wp:positionV>
                <wp:extent cx="1152751" cy="988073"/>
                <wp:effectExtent l="0" t="0" r="28575" b="21590"/>
                <wp:wrapNone/>
                <wp:docPr id="1232490850" name="Rectangle 20"/>
                <wp:cNvGraphicFramePr/>
                <a:graphic xmlns:a="http://schemas.openxmlformats.org/drawingml/2006/main">
                  <a:graphicData uri="http://schemas.microsoft.com/office/word/2010/wordprocessingShape">
                    <wps:wsp>
                      <wps:cNvSpPr/>
                      <wps:spPr>
                        <a:xfrm>
                          <a:off x="0" y="0"/>
                          <a:ext cx="1152751" cy="988073"/>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4FA955E1" id="Rectangle 20" o:spid="_x0000_s1026" style="position:absolute;margin-left:315.15pt;margin-top:13.5pt;width:90.75pt;height:77.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" filled="f" strokecolor="red" strokeweight="2pt">
                <v:stroke miterlimit="4"/>
                <v:textbox style="mso-fit-shape-to-text:t" inset="3pt,3pt,3pt,3pt"/>
              </v:rect>
            </w:pict>
          </mc:Fallback>
        </mc:AlternateContent>
      </w:r>
    </w:p>
    <w:p w14:paraId="2FE330FE" w14:textId="4B48B11C" w:rsidR="00DE2873" w:rsidRPr="00D76EAA" w:rsidRDefault="009C044D" w:rsidP="00DE2873">
      <w:pPr>
        <w:jc w:val="both"/>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79744" behindDoc="0" locked="0" layoutInCell="1" allowOverlap="1" wp14:anchorId="17E31C7B" wp14:editId="3EBF5F88">
            <wp:simplePos x="0" y="0"/>
            <wp:positionH relativeFrom="margin">
              <wp:align>center</wp:align>
            </wp:positionH>
            <wp:positionV relativeFrom="paragraph">
              <wp:posOffset>8255</wp:posOffset>
            </wp:positionV>
            <wp:extent cx="5945505" cy="1304290"/>
            <wp:effectExtent l="0" t="0" r="0" b="0"/>
            <wp:wrapSquare wrapText="bothSides"/>
            <wp:docPr id="10192816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5">
                      <a:extLst>
                        <a:ext uri="{28A0092B-C50C-407E-A947-70E740481C1C}">
                          <a14:useLocalDpi xmlns:a14="http://schemas.microsoft.com/office/drawing/2010/main" val="0"/>
                        </a:ext>
                      </a:extLst>
                    </a:blip>
                    <a:srcRect b="47929"/>
                    <a:stretch/>
                  </pic:blipFill>
                  <pic:spPr bwMode="auto">
                    <a:xfrm>
                      <a:off x="0" y="0"/>
                      <a:ext cx="5945505" cy="1304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D9F0E" w14:textId="77777777" w:rsidR="00DE2873" w:rsidRPr="00D76EAA" w:rsidRDefault="00DE2873" w:rsidP="00DE2873">
      <w:pPr>
        <w:jc w:val="both"/>
        <w:rPr>
          <w:b/>
          <w:bCs/>
        </w:rPr>
      </w:pPr>
    </w:p>
    <w:p w14:paraId="48BA703B" w14:textId="77777777" w:rsidR="00875271" w:rsidRPr="00D76EAA" w:rsidRDefault="00875271" w:rsidP="00DE2873">
      <w:pPr>
        <w:jc w:val="both"/>
        <w:rPr>
          <w:b/>
          <w:bCs/>
        </w:rPr>
      </w:pPr>
    </w:p>
    <w:p w14:paraId="224B6E20" w14:textId="77777777" w:rsidR="00875271" w:rsidRPr="00D76EAA" w:rsidRDefault="00875271" w:rsidP="00DE2873">
      <w:pPr>
        <w:jc w:val="both"/>
        <w:rPr>
          <w:b/>
          <w:bCs/>
        </w:rPr>
      </w:pPr>
    </w:p>
    <w:p w14:paraId="3CCE68EA" w14:textId="77777777" w:rsidR="00875271" w:rsidRPr="00D76EAA" w:rsidRDefault="00875271" w:rsidP="00DE2873">
      <w:pPr>
        <w:jc w:val="both"/>
        <w:rPr>
          <w:b/>
          <w:bCs/>
        </w:rPr>
      </w:pPr>
    </w:p>
    <w:p w14:paraId="4FE42F1E" w14:textId="77777777" w:rsidR="00875271" w:rsidRPr="00D76EAA" w:rsidRDefault="00875271" w:rsidP="00DE2873">
      <w:pPr>
        <w:jc w:val="both"/>
        <w:rPr>
          <w:b/>
          <w:bCs/>
        </w:rPr>
      </w:pPr>
    </w:p>
    <w:p w14:paraId="461CDAED" w14:textId="77777777" w:rsidR="00875271" w:rsidRPr="00D76EAA" w:rsidRDefault="00875271" w:rsidP="00DE2873">
      <w:pPr>
        <w:jc w:val="both"/>
        <w:rPr>
          <w:b/>
          <w:bCs/>
        </w:rPr>
      </w:pPr>
    </w:p>
    <w:p w14:paraId="29353B58" w14:textId="77777777" w:rsidR="00875271" w:rsidRPr="00D76EAA" w:rsidRDefault="00875271" w:rsidP="00DE2873">
      <w:pPr>
        <w:jc w:val="both"/>
        <w:rPr>
          <w:b/>
          <w:bCs/>
        </w:rPr>
      </w:pPr>
    </w:p>
    <w:p w14:paraId="0132CA4E" w14:textId="77777777" w:rsidR="00D76EAA" w:rsidRDefault="00D76EAA" w:rsidP="00D76EAA">
      <w:pPr>
        <w:rPr>
          <w:b/>
          <w:bCs/>
        </w:rPr>
      </w:pPr>
    </w:p>
    <w:p w14:paraId="50F3A3B7" w14:textId="77777777" w:rsidR="009C044D" w:rsidRPr="00D76EAA" w:rsidRDefault="009C044D" w:rsidP="00D76EAA">
      <w:pPr>
        <w:rPr>
          <w:b/>
          <w:bCs/>
        </w:rPr>
      </w:pPr>
    </w:p>
    <w:p w14:paraId="6787EDE9" w14:textId="0E384F48" w:rsidR="00DE2873" w:rsidRPr="009C044D" w:rsidRDefault="00DE2873" w:rsidP="00DE2873">
      <w:pPr>
        <w:pStyle w:val="Heading3"/>
        <w:numPr>
          <w:ilvl w:val="2"/>
          <w:numId w:val="2"/>
        </w:numPr>
        <w:jc w:val="left"/>
        <w:rPr>
          <w:b/>
          <w:bCs/>
          <w:sz w:val="32"/>
          <w:szCs w:val="32"/>
        </w:rPr>
      </w:pPr>
      <w:bookmarkStart w:id="32" w:name="_Toc166433190"/>
      <w:r w:rsidRPr="009C044D">
        <w:rPr>
          <w:b/>
          <w:bCs/>
          <w:sz w:val="32"/>
          <w:szCs w:val="32"/>
        </w:rPr>
        <w:t>Website Scenario</w:t>
      </w:r>
      <w:bookmarkEnd w:id="32"/>
      <w:r w:rsidRPr="009C044D">
        <w:rPr>
          <w:b/>
          <w:bCs/>
          <w:sz w:val="32"/>
          <w:szCs w:val="32"/>
        </w:rPr>
        <w:t xml:space="preserve"> </w:t>
      </w:r>
    </w:p>
    <w:p w14:paraId="1B8E8C2D" w14:textId="260CF25C" w:rsidR="00DE2873" w:rsidRPr="009C044D" w:rsidRDefault="00DE2873" w:rsidP="00DE2873">
      <w:pPr>
        <w:ind w:left="720"/>
        <w:jc w:val="both"/>
      </w:pPr>
      <w:r w:rsidRPr="009C044D">
        <w:t xml:space="preserve">In this scenario we will implement the Website for the purpose of accessing the Website pages as shown below: </w:t>
      </w:r>
    </w:p>
    <w:p w14:paraId="4C961A30" w14:textId="77777777" w:rsidR="00DE2873" w:rsidRPr="009C044D" w:rsidRDefault="00DE2873" w:rsidP="00DE2873">
      <w:pPr>
        <w:ind w:left="720"/>
        <w:jc w:val="both"/>
      </w:pPr>
    </w:p>
    <w:p w14:paraId="5F7D06FE" w14:textId="7B5A3D34" w:rsidR="00DE2873" w:rsidRPr="009C044D" w:rsidRDefault="00DE2873" w:rsidP="00DE2873">
      <w:pPr>
        <w:pStyle w:val="ListParagraph"/>
        <w:numPr>
          <w:ilvl w:val="0"/>
          <w:numId w:val="16"/>
        </w:numPr>
        <w:jc w:val="both"/>
      </w:pPr>
      <w:r w:rsidRPr="009C044D">
        <w:t>First step, in order to login to the Website, it is entered to the interface of any network device connected to the network and the Web Browser button is clicked.</w:t>
      </w:r>
    </w:p>
    <w:p w14:paraId="147F12D2" w14:textId="461372AD" w:rsidR="00DE2873" w:rsidRPr="009C044D" w:rsidRDefault="00DE2873" w:rsidP="00DE2873">
      <w:pPr>
        <w:pStyle w:val="ListParagraph"/>
        <w:numPr>
          <w:ilvl w:val="0"/>
          <w:numId w:val="16"/>
        </w:numPr>
        <w:jc w:val="both"/>
      </w:pPr>
      <w:r w:rsidRPr="009C044D">
        <w:t>Second step: Then http://h</w:t>
      </w:r>
      <w:r w:rsidR="007D1B72" w:rsidRPr="009C044D">
        <w:t>ello</w:t>
      </w:r>
      <w:r w:rsidRPr="009C044D">
        <w:t xml:space="preserve">.com is written on the address line. Once this is done, the DNS server will be asked for the IP address of </w:t>
      </w:r>
      <w:r w:rsidR="007D1B72" w:rsidRPr="009C044D">
        <w:t>hello</w:t>
      </w:r>
      <w:r w:rsidRPr="009C044D">
        <w:t xml:space="preserve">.com. Since DNS server knows the IP address of the </w:t>
      </w:r>
      <w:r w:rsidR="007D1B72" w:rsidRPr="009C044D">
        <w:t>hello</w:t>
      </w:r>
      <w:r w:rsidRPr="009C044D">
        <w:t xml:space="preserve">.com domain name, it directs the user to the IP address where the HTTP server is located so that the user will be faced with the web interface. Then, a phrase will appear on the page (Welcome to </w:t>
      </w:r>
      <w:r w:rsidR="007D1B72" w:rsidRPr="009C044D">
        <w:t>Our CN Project</w:t>
      </w:r>
      <w:r w:rsidRPr="009C044D">
        <w:t>).</w:t>
      </w:r>
    </w:p>
    <w:p w14:paraId="59A82443" w14:textId="06E1F77B" w:rsidR="00671A53" w:rsidRPr="00D76EAA" w:rsidRDefault="00671A53" w:rsidP="00671A53">
      <w:pPr>
        <w:ind w:left="1080"/>
        <w:jc w:val="both"/>
        <w:rPr>
          <w:b/>
          <w:bCs/>
        </w:rPr>
      </w:pPr>
    </w:p>
    <w:p w14:paraId="47108928" w14:textId="28731C6C" w:rsidR="00DE2873" w:rsidRPr="00D76EAA" w:rsidRDefault="00671A53" w:rsidP="00DE2873">
      <w:pPr>
        <w:jc w:val="both"/>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75648" behindDoc="0" locked="0" layoutInCell="1" allowOverlap="1" wp14:anchorId="06AB14EC" wp14:editId="44D79364">
            <wp:simplePos x="0" y="0"/>
            <wp:positionH relativeFrom="margin">
              <wp:align>center</wp:align>
            </wp:positionH>
            <wp:positionV relativeFrom="paragraph">
              <wp:posOffset>5080</wp:posOffset>
            </wp:positionV>
            <wp:extent cx="5946140" cy="1760220"/>
            <wp:effectExtent l="0" t="0" r="0" b="0"/>
            <wp:wrapSquare wrapText="bothSides"/>
            <wp:docPr id="7420954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6140" cy="176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A7D7C7" w14:textId="7E84667B" w:rsidR="00671A53" w:rsidRPr="00D76EAA" w:rsidRDefault="00671A53" w:rsidP="00DE2873">
      <w:pPr>
        <w:jc w:val="both"/>
        <w:rPr>
          <w:b/>
          <w:bCs/>
        </w:rPr>
      </w:pPr>
    </w:p>
    <w:p w14:paraId="3A257B5C" w14:textId="77777777" w:rsidR="00671A53" w:rsidRPr="00D76EAA" w:rsidRDefault="00671A53" w:rsidP="00671A53">
      <w:pPr>
        <w:rPr>
          <w:b/>
          <w:bCs/>
        </w:rPr>
      </w:pPr>
    </w:p>
    <w:p w14:paraId="1730E3F7" w14:textId="7C7ED30A" w:rsidR="00671A53" w:rsidRPr="00D76EAA" w:rsidRDefault="00671A53" w:rsidP="00671A53">
      <w:pPr>
        <w:rPr>
          <w:b/>
          <w:bCs/>
        </w:rPr>
      </w:pPr>
    </w:p>
    <w:p w14:paraId="09C2BC59" w14:textId="12A84F86" w:rsidR="00671A53" w:rsidRPr="00D76EAA" w:rsidRDefault="00671A53" w:rsidP="00671A53">
      <w:pPr>
        <w:rPr>
          <w:b/>
          <w:bCs/>
        </w:rPr>
      </w:pPr>
    </w:p>
    <w:p w14:paraId="0515C773" w14:textId="77777777" w:rsidR="00671A53" w:rsidRPr="00D76EAA" w:rsidRDefault="00671A53" w:rsidP="00671A53">
      <w:pPr>
        <w:rPr>
          <w:b/>
          <w:bCs/>
        </w:rPr>
      </w:pPr>
    </w:p>
    <w:p w14:paraId="73716A64" w14:textId="77777777" w:rsidR="00671A53" w:rsidRPr="00D76EAA" w:rsidRDefault="00671A53" w:rsidP="00671A53">
      <w:pPr>
        <w:rPr>
          <w:b/>
          <w:bCs/>
        </w:rPr>
      </w:pPr>
    </w:p>
    <w:p w14:paraId="10DC9AEA" w14:textId="77777777" w:rsidR="00671A53" w:rsidRPr="00D76EAA" w:rsidRDefault="00671A53" w:rsidP="00671A53">
      <w:pPr>
        <w:rPr>
          <w:b/>
          <w:bCs/>
        </w:rPr>
      </w:pPr>
    </w:p>
    <w:p w14:paraId="1205B568" w14:textId="77777777" w:rsidR="00671A53" w:rsidRPr="00D76EAA" w:rsidRDefault="00671A53" w:rsidP="00671A53">
      <w:pPr>
        <w:rPr>
          <w:b/>
          <w:bCs/>
        </w:rPr>
      </w:pPr>
    </w:p>
    <w:p w14:paraId="0E6F21BD" w14:textId="77777777" w:rsidR="00671A53" w:rsidRPr="00D76EAA" w:rsidRDefault="00671A53" w:rsidP="00671A53">
      <w:pPr>
        <w:rPr>
          <w:b/>
          <w:bCs/>
        </w:rPr>
      </w:pPr>
    </w:p>
    <w:p w14:paraId="0EE89B21" w14:textId="77777777" w:rsidR="00671A53" w:rsidRPr="00D76EAA" w:rsidRDefault="00671A53" w:rsidP="00671A53">
      <w:pPr>
        <w:rPr>
          <w:b/>
          <w:bCs/>
        </w:rPr>
      </w:pPr>
    </w:p>
    <w:p w14:paraId="2D07E6F4" w14:textId="77777777" w:rsidR="00671A53" w:rsidRPr="00D76EAA" w:rsidRDefault="00671A53" w:rsidP="00671A53">
      <w:pPr>
        <w:rPr>
          <w:b/>
          <w:bCs/>
        </w:rPr>
      </w:pPr>
    </w:p>
    <w:p w14:paraId="68DE0269" w14:textId="77777777" w:rsidR="00671A53" w:rsidRDefault="00671A53" w:rsidP="00671A53">
      <w:pPr>
        <w:rPr>
          <w:b/>
          <w:bCs/>
        </w:rPr>
      </w:pPr>
    </w:p>
    <w:p w14:paraId="25DC3AF6" w14:textId="77777777" w:rsidR="007D1B72" w:rsidRPr="00D76EAA" w:rsidRDefault="007D1B72" w:rsidP="00671A53">
      <w:pPr>
        <w:rPr>
          <w:b/>
          <w:bCs/>
        </w:rPr>
      </w:pPr>
    </w:p>
    <w:p w14:paraId="5ED0F4F2" w14:textId="77777777" w:rsidR="00671A53" w:rsidRDefault="00671A53" w:rsidP="00671A53">
      <w:pPr>
        <w:rPr>
          <w:b/>
          <w:bCs/>
        </w:rPr>
      </w:pPr>
    </w:p>
    <w:p w14:paraId="608163F8" w14:textId="77777777" w:rsidR="009C044D" w:rsidRDefault="009C044D" w:rsidP="00671A53">
      <w:pPr>
        <w:rPr>
          <w:b/>
          <w:bCs/>
        </w:rPr>
      </w:pPr>
    </w:p>
    <w:p w14:paraId="12FCA32B" w14:textId="77777777" w:rsidR="009C044D" w:rsidRDefault="009C044D" w:rsidP="00671A53">
      <w:pPr>
        <w:rPr>
          <w:b/>
          <w:bCs/>
        </w:rPr>
      </w:pPr>
    </w:p>
    <w:p w14:paraId="3CD11A92" w14:textId="77777777" w:rsidR="009C044D" w:rsidRPr="00D76EAA" w:rsidRDefault="009C044D" w:rsidP="00671A53">
      <w:pPr>
        <w:rPr>
          <w:b/>
          <w:bCs/>
        </w:rPr>
      </w:pPr>
    </w:p>
    <w:p w14:paraId="429EF243" w14:textId="5E6E3A97" w:rsidR="00DE2873" w:rsidRPr="009C044D" w:rsidRDefault="00DE2873" w:rsidP="00DE2873">
      <w:pPr>
        <w:pStyle w:val="Heading3"/>
        <w:numPr>
          <w:ilvl w:val="2"/>
          <w:numId w:val="2"/>
        </w:numPr>
        <w:jc w:val="left"/>
        <w:rPr>
          <w:b/>
          <w:bCs/>
          <w:sz w:val="32"/>
          <w:szCs w:val="32"/>
        </w:rPr>
      </w:pPr>
      <w:bookmarkStart w:id="33" w:name="_Toc166433191"/>
      <w:r w:rsidRPr="009C044D">
        <w:rPr>
          <w:b/>
          <w:bCs/>
          <w:sz w:val="32"/>
          <w:szCs w:val="32"/>
        </w:rPr>
        <w:lastRenderedPageBreak/>
        <w:t>IP-Phone Scenario</w:t>
      </w:r>
      <w:bookmarkEnd w:id="33"/>
    </w:p>
    <w:p w14:paraId="765A1539" w14:textId="36EC1442" w:rsidR="00DE2873" w:rsidRPr="009C044D" w:rsidRDefault="00DE2873" w:rsidP="002A461D">
      <w:pPr>
        <w:ind w:left="720"/>
      </w:pPr>
      <w:r w:rsidRPr="009C044D">
        <w:t xml:space="preserve">In this scenario we will use IP-Phone device to make a telephone call between two phone devices located on second floor and </w:t>
      </w:r>
      <w:r w:rsidR="007D1B72" w:rsidRPr="009C044D">
        <w:t>fifth</w:t>
      </w:r>
      <w:r w:rsidRPr="009C044D">
        <w:t xml:space="preserve"> floor of the hotel to prove that the network is also used by telephone devices well.</w:t>
      </w:r>
    </w:p>
    <w:p w14:paraId="5027F1DE" w14:textId="77777777" w:rsidR="002A461D" w:rsidRPr="009C044D" w:rsidRDefault="002A461D" w:rsidP="002A461D">
      <w:pPr>
        <w:jc w:val="both"/>
      </w:pPr>
    </w:p>
    <w:p w14:paraId="1B26D17C" w14:textId="268B345B" w:rsidR="00DE2873" w:rsidRPr="009C044D" w:rsidRDefault="00DE2873" w:rsidP="002A461D">
      <w:pPr>
        <w:pStyle w:val="ListParagraph"/>
        <w:numPr>
          <w:ilvl w:val="0"/>
          <w:numId w:val="17"/>
        </w:numPr>
        <w:jc w:val="both"/>
      </w:pPr>
      <w:r w:rsidRPr="009C044D">
        <w:t xml:space="preserve">First step, the interface of the phone on the second floor is </w:t>
      </w:r>
      <w:r w:rsidR="002A461D" w:rsidRPr="009C044D">
        <w:t>entered.</w:t>
      </w:r>
    </w:p>
    <w:p w14:paraId="25820414" w14:textId="5D540617" w:rsidR="002A461D" w:rsidRPr="009C044D" w:rsidRDefault="002A461D" w:rsidP="002A461D">
      <w:pPr>
        <w:pStyle w:val="ListParagraph"/>
        <w:numPr>
          <w:ilvl w:val="0"/>
          <w:numId w:val="17"/>
        </w:numPr>
        <w:jc w:val="both"/>
      </w:pPr>
      <w:r w:rsidRPr="009C044D">
        <w:t xml:space="preserve">Second step, the </w:t>
      </w:r>
      <w:r w:rsidR="00D76EAA" w:rsidRPr="009C044D">
        <w:t>5</w:t>
      </w:r>
      <w:r w:rsidR="00D76EAA" w:rsidRPr="009C044D">
        <w:rPr>
          <w:vertAlign w:val="superscript"/>
        </w:rPr>
        <w:t>th</w:t>
      </w:r>
      <w:r w:rsidRPr="009C044D">
        <w:t>-floor telephone number is entered the phone (</w:t>
      </w:r>
      <w:r w:rsidR="007D1B72" w:rsidRPr="009C044D">
        <w:t>1040</w:t>
      </w:r>
      <w:r w:rsidRPr="009C044D">
        <w:t>).</w:t>
      </w:r>
    </w:p>
    <w:p w14:paraId="57DEB0D0" w14:textId="77777777" w:rsidR="002A461D" w:rsidRPr="009C044D" w:rsidRDefault="002A461D" w:rsidP="002A461D">
      <w:pPr>
        <w:pStyle w:val="ListParagraph"/>
        <w:numPr>
          <w:ilvl w:val="0"/>
          <w:numId w:val="17"/>
        </w:numPr>
        <w:jc w:val="both"/>
      </w:pPr>
      <w:r w:rsidRPr="009C044D">
        <w:t>Third step, the phone is opened by clicking on the phone.</w:t>
      </w:r>
    </w:p>
    <w:p w14:paraId="3E11FB55" w14:textId="761F0BCA" w:rsidR="00DE2873" w:rsidRPr="009C044D" w:rsidRDefault="002A461D" w:rsidP="002A461D">
      <w:pPr>
        <w:pStyle w:val="ListParagraph"/>
        <w:numPr>
          <w:ilvl w:val="0"/>
          <w:numId w:val="17"/>
        </w:numPr>
        <w:jc w:val="both"/>
      </w:pPr>
      <w:r w:rsidRPr="009C044D">
        <w:t xml:space="preserve">Forth step, the interface of the phone on the </w:t>
      </w:r>
      <w:r w:rsidR="00D76EAA" w:rsidRPr="009C044D">
        <w:t>5</w:t>
      </w:r>
      <w:r w:rsidR="00D76EAA" w:rsidRPr="009C044D">
        <w:rPr>
          <w:vertAlign w:val="superscript"/>
        </w:rPr>
        <w:t>th</w:t>
      </w:r>
      <w:r w:rsidRPr="009C044D">
        <w:t xml:space="preserve"> floor is opened and the call is answered by clicking on the phone.</w:t>
      </w:r>
    </w:p>
    <w:p w14:paraId="24C1E46F" w14:textId="06161A5D" w:rsidR="00D0607F" w:rsidRPr="00D76EAA" w:rsidRDefault="00D0607F" w:rsidP="002A461D">
      <w:pPr>
        <w:rPr>
          <w:b/>
          <w:bCs/>
        </w:rPr>
      </w:pPr>
    </w:p>
    <w:p w14:paraId="5C9F0CD8" w14:textId="18FE12CA" w:rsidR="002A461D" w:rsidRPr="00D76EAA" w:rsidRDefault="00671A53" w:rsidP="002A461D">
      <w:pPr>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60288" behindDoc="0" locked="0" layoutInCell="1" allowOverlap="1" wp14:anchorId="647E27AF" wp14:editId="640D2C00">
            <wp:simplePos x="0" y="0"/>
            <wp:positionH relativeFrom="margin">
              <wp:align>center</wp:align>
            </wp:positionH>
            <wp:positionV relativeFrom="paragraph">
              <wp:posOffset>5715</wp:posOffset>
            </wp:positionV>
            <wp:extent cx="5946140" cy="1585595"/>
            <wp:effectExtent l="0" t="0" r="0" b="0"/>
            <wp:wrapSquare wrapText="bothSides"/>
            <wp:docPr id="144607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 b="46597"/>
                    <a:stretch/>
                  </pic:blipFill>
                  <pic:spPr bwMode="auto">
                    <a:xfrm>
                      <a:off x="0" y="0"/>
                      <a:ext cx="5946140" cy="1585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F538B3" w14:textId="4055CB82" w:rsidR="00D0607F" w:rsidRPr="00D76EAA" w:rsidRDefault="00D0607F" w:rsidP="00D0607F">
      <w:pPr>
        <w:rPr>
          <w:b/>
          <w:bCs/>
        </w:rPr>
      </w:pPr>
    </w:p>
    <w:p w14:paraId="3A18BC35" w14:textId="77777777" w:rsidR="00D0607F" w:rsidRPr="00D76EAA" w:rsidRDefault="00D0607F" w:rsidP="00D0607F">
      <w:pPr>
        <w:rPr>
          <w:b/>
          <w:bCs/>
        </w:rPr>
      </w:pPr>
    </w:p>
    <w:p w14:paraId="2879CD9D" w14:textId="77777777" w:rsidR="00D0607F" w:rsidRPr="00D76EAA" w:rsidRDefault="00D0607F" w:rsidP="00D0607F">
      <w:pPr>
        <w:rPr>
          <w:b/>
          <w:bCs/>
        </w:rPr>
      </w:pPr>
    </w:p>
    <w:p w14:paraId="01280003" w14:textId="77777777" w:rsidR="00D0607F" w:rsidRPr="00D76EAA" w:rsidRDefault="00D0607F" w:rsidP="00D0607F">
      <w:pPr>
        <w:rPr>
          <w:b/>
          <w:bCs/>
        </w:rPr>
      </w:pPr>
    </w:p>
    <w:p w14:paraId="5400AE52" w14:textId="77777777" w:rsidR="00D0607F" w:rsidRPr="00D76EAA" w:rsidRDefault="00D0607F" w:rsidP="00D0607F">
      <w:pPr>
        <w:rPr>
          <w:b/>
          <w:bCs/>
        </w:rPr>
      </w:pPr>
    </w:p>
    <w:p w14:paraId="7731F33E" w14:textId="77777777" w:rsidR="00D0607F" w:rsidRPr="00D76EAA" w:rsidRDefault="00D0607F" w:rsidP="00D0607F">
      <w:pPr>
        <w:rPr>
          <w:b/>
          <w:bCs/>
        </w:rPr>
      </w:pPr>
    </w:p>
    <w:p w14:paraId="01AC030D" w14:textId="77777777" w:rsidR="00D0607F" w:rsidRPr="00D76EAA" w:rsidRDefault="00D0607F" w:rsidP="00D0607F">
      <w:pPr>
        <w:rPr>
          <w:b/>
          <w:bCs/>
        </w:rPr>
      </w:pPr>
    </w:p>
    <w:p w14:paraId="5B7A9FE8" w14:textId="77777777" w:rsidR="00D0607F" w:rsidRPr="00D76EAA" w:rsidRDefault="00D0607F" w:rsidP="00D0607F">
      <w:pPr>
        <w:rPr>
          <w:b/>
          <w:bCs/>
        </w:rPr>
      </w:pPr>
    </w:p>
    <w:p w14:paraId="5915F3BC" w14:textId="77777777" w:rsidR="00875271" w:rsidRPr="00D76EAA" w:rsidRDefault="00875271" w:rsidP="00D0607F">
      <w:pPr>
        <w:rPr>
          <w:b/>
          <w:bCs/>
        </w:rPr>
      </w:pPr>
    </w:p>
    <w:p w14:paraId="77867F23" w14:textId="7FC5A716" w:rsidR="002A461D" w:rsidRPr="009C044D" w:rsidRDefault="002A461D" w:rsidP="002A461D">
      <w:pPr>
        <w:pStyle w:val="Heading3"/>
        <w:numPr>
          <w:ilvl w:val="2"/>
          <w:numId w:val="2"/>
        </w:numPr>
        <w:jc w:val="left"/>
        <w:rPr>
          <w:b/>
          <w:bCs/>
          <w:sz w:val="32"/>
          <w:szCs w:val="32"/>
        </w:rPr>
      </w:pPr>
      <w:bookmarkStart w:id="34" w:name="_Toc166433192"/>
      <w:r w:rsidRPr="009C044D">
        <w:rPr>
          <w:b/>
          <w:bCs/>
          <w:sz w:val="32"/>
          <w:szCs w:val="32"/>
        </w:rPr>
        <w:t>CCTV Scenario</w:t>
      </w:r>
      <w:bookmarkEnd w:id="34"/>
    </w:p>
    <w:p w14:paraId="77502589" w14:textId="595B68CA" w:rsidR="002A461D" w:rsidRPr="009C044D" w:rsidRDefault="002A461D" w:rsidP="002A461D">
      <w:pPr>
        <w:ind w:left="720"/>
        <w:jc w:val="both"/>
      </w:pPr>
      <w:r w:rsidRPr="009C044D">
        <w:t xml:space="preserve">In this </w:t>
      </w:r>
      <w:r w:rsidR="001B07DE" w:rsidRPr="009C044D">
        <w:t>scenario,</w:t>
      </w:r>
      <w:r w:rsidRPr="009C044D">
        <w:t xml:space="preserve"> to prove that the security of the </w:t>
      </w:r>
      <w:r w:rsidR="007D1B72" w:rsidRPr="009C044D">
        <w:t xml:space="preserve">building </w:t>
      </w:r>
      <w:r w:rsidRPr="009C044D">
        <w:t xml:space="preserve">is very important, surveillance cameras were used to monitor all the </w:t>
      </w:r>
      <w:r w:rsidR="007D1B72" w:rsidRPr="009C044D">
        <w:t>building</w:t>
      </w:r>
      <w:r w:rsidRPr="009C044D">
        <w:t xml:space="preserve"> floors and connect these cameras to the network. Moreover, Thanks to CCTV, the view from the security cameras is realized. The floors can be monitored at any time thanks to the cameras which are provided with each crawler and thus security is ensured. To monitor security cameras, enter the interface of a device connected to the network and perform the following steps:</w:t>
      </w:r>
    </w:p>
    <w:p w14:paraId="4E828B49" w14:textId="77777777" w:rsidR="002A461D" w:rsidRPr="009C044D" w:rsidRDefault="002A461D" w:rsidP="002A461D">
      <w:pPr>
        <w:jc w:val="both"/>
      </w:pPr>
    </w:p>
    <w:p w14:paraId="4A6607BF" w14:textId="2AF02F4D" w:rsidR="002A461D" w:rsidRPr="009C044D" w:rsidRDefault="002A461D" w:rsidP="002A461D">
      <w:pPr>
        <w:pStyle w:val="ListParagraph"/>
        <w:numPr>
          <w:ilvl w:val="0"/>
          <w:numId w:val="19"/>
        </w:numPr>
        <w:jc w:val="both"/>
      </w:pPr>
      <w:r w:rsidRPr="009C044D">
        <w:t>First step, for the first time it is entered to the interface of the networked device and the web browser button is clicked.</w:t>
      </w:r>
    </w:p>
    <w:p w14:paraId="7390EE57" w14:textId="7110A4B2" w:rsidR="002A461D" w:rsidRPr="009C044D" w:rsidRDefault="002A461D" w:rsidP="002A461D">
      <w:pPr>
        <w:pStyle w:val="ListParagraph"/>
        <w:numPr>
          <w:ilvl w:val="0"/>
          <w:numId w:val="19"/>
        </w:numPr>
        <w:jc w:val="both"/>
      </w:pPr>
      <w:r w:rsidRPr="009C044D">
        <w:t xml:space="preserve">Second step: IoT </w:t>
      </w:r>
      <w:r w:rsidR="00D76EAA" w:rsidRPr="009C044D">
        <w:t>server, IP</w:t>
      </w:r>
      <w:r w:rsidRPr="009C044D">
        <w:t xml:space="preserve"> address is written on </w:t>
      </w:r>
      <w:r w:rsidR="00D76EAA" w:rsidRPr="009C044D">
        <w:t>address line</w:t>
      </w:r>
      <w:r w:rsidRPr="009C044D">
        <w:t xml:space="preserve">. </w:t>
      </w:r>
    </w:p>
    <w:p w14:paraId="0FB381AF" w14:textId="678C7730" w:rsidR="002A461D" w:rsidRPr="009C044D" w:rsidRDefault="002A461D" w:rsidP="002A461D">
      <w:pPr>
        <w:pStyle w:val="ListParagraph"/>
        <w:numPr>
          <w:ilvl w:val="0"/>
          <w:numId w:val="19"/>
        </w:numPr>
        <w:jc w:val="both"/>
      </w:pPr>
      <w:r w:rsidRPr="009C044D">
        <w:t>Third step, the floor to be watched is selected.</w:t>
      </w:r>
    </w:p>
    <w:p w14:paraId="40BEA86E" w14:textId="00C04158" w:rsidR="002A461D" w:rsidRPr="009C044D" w:rsidRDefault="002A461D" w:rsidP="002A461D">
      <w:pPr>
        <w:pStyle w:val="ListParagraph"/>
        <w:numPr>
          <w:ilvl w:val="0"/>
          <w:numId w:val="19"/>
        </w:numPr>
        <w:jc w:val="both"/>
      </w:pPr>
      <w:r w:rsidRPr="009C044D">
        <w:t>The fourth and last step, after selecting the floor to be seen on the screen, people who enter the floor appear to us.</w:t>
      </w:r>
    </w:p>
    <w:p w14:paraId="704786C2" w14:textId="3E193DD6" w:rsidR="002A461D" w:rsidRPr="00D76EAA" w:rsidRDefault="00671A53" w:rsidP="002A461D">
      <w:pPr>
        <w:jc w:val="both"/>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61312" behindDoc="0" locked="0" layoutInCell="1" allowOverlap="1" wp14:anchorId="3157D816" wp14:editId="69661D0C">
            <wp:simplePos x="0" y="0"/>
            <wp:positionH relativeFrom="margin">
              <wp:align>center</wp:align>
            </wp:positionH>
            <wp:positionV relativeFrom="paragraph">
              <wp:posOffset>92698</wp:posOffset>
            </wp:positionV>
            <wp:extent cx="5944870" cy="2118995"/>
            <wp:effectExtent l="0" t="0" r="0" b="0"/>
            <wp:wrapSquare wrapText="bothSides"/>
            <wp:docPr id="60966218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62184" name="Picture 2"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10" t="12169" r="-510" b="20213"/>
                    <a:stretch/>
                  </pic:blipFill>
                  <pic:spPr bwMode="auto">
                    <a:xfrm>
                      <a:off x="0" y="0"/>
                      <a:ext cx="5944870" cy="2118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209511" w14:textId="65DEA5CB" w:rsidR="002A461D" w:rsidRPr="00D76EAA" w:rsidRDefault="002A461D" w:rsidP="002A461D">
      <w:pPr>
        <w:jc w:val="both"/>
        <w:rPr>
          <w:b/>
          <w:bCs/>
        </w:rPr>
      </w:pPr>
    </w:p>
    <w:p w14:paraId="28A57815" w14:textId="637C3AD8" w:rsidR="002A461D" w:rsidRPr="00D76EAA" w:rsidRDefault="002A461D" w:rsidP="002A461D">
      <w:pPr>
        <w:jc w:val="both"/>
        <w:rPr>
          <w:b/>
          <w:bCs/>
        </w:rPr>
      </w:pPr>
    </w:p>
    <w:p w14:paraId="69FE3744" w14:textId="76B9AA7D" w:rsidR="002A461D" w:rsidRPr="00D76EAA" w:rsidRDefault="002A461D" w:rsidP="002A461D">
      <w:pPr>
        <w:jc w:val="both"/>
        <w:rPr>
          <w:b/>
          <w:bCs/>
        </w:rPr>
      </w:pPr>
    </w:p>
    <w:p w14:paraId="50CB592A" w14:textId="4142F1DF" w:rsidR="002A461D" w:rsidRPr="00D76EAA" w:rsidRDefault="002A461D" w:rsidP="002A461D">
      <w:pPr>
        <w:jc w:val="both"/>
        <w:rPr>
          <w:b/>
          <w:bCs/>
        </w:rPr>
      </w:pPr>
    </w:p>
    <w:p w14:paraId="40429E5B" w14:textId="4BDB7B62" w:rsidR="002A461D" w:rsidRPr="00D76EAA" w:rsidRDefault="002A461D" w:rsidP="002A461D">
      <w:pPr>
        <w:jc w:val="both"/>
        <w:rPr>
          <w:b/>
          <w:bCs/>
        </w:rPr>
      </w:pPr>
    </w:p>
    <w:p w14:paraId="6918CCFB" w14:textId="06B15468" w:rsidR="002A461D" w:rsidRPr="00D76EAA" w:rsidRDefault="002A461D" w:rsidP="002A461D">
      <w:pPr>
        <w:jc w:val="both"/>
        <w:rPr>
          <w:b/>
          <w:bCs/>
        </w:rPr>
      </w:pPr>
    </w:p>
    <w:p w14:paraId="04123CF9" w14:textId="78102116" w:rsidR="002A461D" w:rsidRPr="00D76EAA" w:rsidRDefault="002A461D" w:rsidP="002A461D">
      <w:pPr>
        <w:jc w:val="both"/>
        <w:rPr>
          <w:b/>
          <w:bCs/>
        </w:rPr>
      </w:pPr>
    </w:p>
    <w:p w14:paraId="5484DFD7" w14:textId="77777777" w:rsidR="002A461D" w:rsidRPr="00D76EAA" w:rsidRDefault="002A461D" w:rsidP="002A461D">
      <w:pPr>
        <w:jc w:val="both"/>
        <w:rPr>
          <w:b/>
          <w:bCs/>
        </w:rPr>
      </w:pPr>
    </w:p>
    <w:p w14:paraId="0464F30D" w14:textId="70C80A46" w:rsidR="002A461D" w:rsidRPr="00D76EAA" w:rsidRDefault="002A461D" w:rsidP="002A461D">
      <w:pPr>
        <w:jc w:val="both"/>
        <w:rPr>
          <w:b/>
          <w:bCs/>
        </w:rPr>
      </w:pPr>
    </w:p>
    <w:p w14:paraId="639210C0" w14:textId="77777777" w:rsidR="002A461D" w:rsidRDefault="002A461D" w:rsidP="002A461D">
      <w:pPr>
        <w:jc w:val="both"/>
        <w:rPr>
          <w:b/>
          <w:bCs/>
        </w:rPr>
      </w:pPr>
    </w:p>
    <w:p w14:paraId="26313F63" w14:textId="77777777" w:rsidR="009C044D" w:rsidRDefault="009C044D" w:rsidP="002A461D">
      <w:pPr>
        <w:jc w:val="both"/>
        <w:rPr>
          <w:b/>
          <w:bCs/>
        </w:rPr>
      </w:pPr>
    </w:p>
    <w:p w14:paraId="23AB7CF7" w14:textId="77777777" w:rsidR="00C756F3" w:rsidRDefault="00C756F3" w:rsidP="002A461D">
      <w:pPr>
        <w:jc w:val="both"/>
        <w:rPr>
          <w:b/>
          <w:bCs/>
        </w:rPr>
      </w:pPr>
    </w:p>
    <w:p w14:paraId="031339A8" w14:textId="77777777" w:rsidR="00C756F3" w:rsidRPr="00D76EAA" w:rsidRDefault="00C756F3" w:rsidP="002A461D">
      <w:pPr>
        <w:jc w:val="both"/>
        <w:rPr>
          <w:b/>
          <w:bCs/>
        </w:rPr>
      </w:pPr>
    </w:p>
    <w:p w14:paraId="28C54E54" w14:textId="77777777" w:rsidR="00D0607F" w:rsidRPr="00D76EAA" w:rsidRDefault="00D0607F" w:rsidP="00D0607F">
      <w:pPr>
        <w:rPr>
          <w:b/>
          <w:bCs/>
        </w:rPr>
      </w:pPr>
    </w:p>
    <w:p w14:paraId="40FE009F" w14:textId="77777777" w:rsidR="00D0607F" w:rsidRPr="00D76EAA" w:rsidRDefault="00D0607F" w:rsidP="00D0607F">
      <w:pPr>
        <w:rPr>
          <w:b/>
          <w:bCs/>
        </w:rPr>
      </w:pPr>
    </w:p>
    <w:p w14:paraId="295C084B" w14:textId="14929937" w:rsidR="001C2970" w:rsidRPr="00D76EAA" w:rsidRDefault="002A461D" w:rsidP="001C2970">
      <w:pPr>
        <w:pStyle w:val="Heading2"/>
        <w:numPr>
          <w:ilvl w:val="1"/>
          <w:numId w:val="2"/>
        </w:numPr>
        <w:jc w:val="left"/>
        <w:rPr>
          <w:bCs/>
          <w:sz w:val="36"/>
          <w:szCs w:val="36"/>
        </w:rPr>
      </w:pPr>
      <w:bookmarkStart w:id="35" w:name="_Toc166433193"/>
      <w:r w:rsidRPr="00D76EAA">
        <w:rPr>
          <w:bCs/>
          <w:sz w:val="36"/>
          <w:szCs w:val="36"/>
        </w:rPr>
        <w:t>Topology</w:t>
      </w:r>
      <w:bookmarkEnd w:id="35"/>
    </w:p>
    <w:p w14:paraId="501FEE85" w14:textId="77777777" w:rsidR="001C2970" w:rsidRPr="00D76EAA" w:rsidRDefault="001C2970" w:rsidP="001C2970">
      <w:pPr>
        <w:rPr>
          <w:b/>
          <w:bCs/>
        </w:rPr>
      </w:pPr>
    </w:p>
    <w:p w14:paraId="36D36A19" w14:textId="77777777" w:rsidR="001C2970" w:rsidRPr="00D76EAA" w:rsidRDefault="001C2970" w:rsidP="001C2970">
      <w:pPr>
        <w:rPr>
          <w:b/>
          <w:bCs/>
        </w:rPr>
      </w:pPr>
    </w:p>
    <w:p w14:paraId="1652AAE5" w14:textId="2A3A361B" w:rsidR="001C2970" w:rsidRPr="009C044D" w:rsidRDefault="001C2970" w:rsidP="001C2970">
      <w:pPr>
        <w:pStyle w:val="Heading3"/>
        <w:numPr>
          <w:ilvl w:val="2"/>
          <w:numId w:val="2"/>
        </w:numPr>
        <w:jc w:val="left"/>
        <w:rPr>
          <w:b/>
          <w:bCs/>
          <w:sz w:val="32"/>
          <w:szCs w:val="32"/>
        </w:rPr>
      </w:pPr>
      <w:bookmarkStart w:id="36" w:name="_Toc166433194"/>
      <w:r w:rsidRPr="009C044D">
        <w:rPr>
          <w:b/>
          <w:bCs/>
          <w:sz w:val="32"/>
          <w:szCs w:val="32"/>
        </w:rPr>
        <w:t>Configurational Steps</w:t>
      </w:r>
      <w:bookmarkEnd w:id="36"/>
    </w:p>
    <w:p w14:paraId="6D002483" w14:textId="1E4A8411" w:rsidR="001C2970" w:rsidRPr="00D76EAA" w:rsidRDefault="001C2970" w:rsidP="001C2970">
      <w:pPr>
        <w:rPr>
          <w:b/>
          <w:bCs/>
        </w:rPr>
      </w:pPr>
    </w:p>
    <w:p w14:paraId="57E71226" w14:textId="1F055DB5" w:rsidR="001C2970" w:rsidRPr="00D76EAA" w:rsidRDefault="001C2970" w:rsidP="001C2970">
      <w:pPr>
        <w:rPr>
          <w:b/>
          <w:bCs/>
        </w:rPr>
      </w:pPr>
    </w:p>
    <w:p w14:paraId="3F182BA3" w14:textId="2BE89B68" w:rsidR="001C2970" w:rsidRPr="00D76EAA" w:rsidRDefault="001C2970" w:rsidP="001C2970">
      <w:pPr>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62336" behindDoc="0" locked="0" layoutInCell="1" allowOverlap="1" wp14:anchorId="4A831845" wp14:editId="05AFEE55">
            <wp:simplePos x="0" y="0"/>
            <wp:positionH relativeFrom="margin">
              <wp:align>center</wp:align>
            </wp:positionH>
            <wp:positionV relativeFrom="paragraph">
              <wp:posOffset>7454</wp:posOffset>
            </wp:positionV>
            <wp:extent cx="5946140" cy="3091815"/>
            <wp:effectExtent l="0" t="0" r="0" b="0"/>
            <wp:wrapSquare wrapText="bothSides"/>
            <wp:docPr id="1607894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140" cy="3091815"/>
                    </a:xfrm>
                    <a:prstGeom prst="rect">
                      <a:avLst/>
                    </a:prstGeom>
                    <a:noFill/>
                    <a:ln>
                      <a:noFill/>
                    </a:ln>
                  </pic:spPr>
                </pic:pic>
              </a:graphicData>
            </a:graphic>
            <wp14:sizeRelH relativeFrom="margin">
              <wp14:pctWidth>0</wp14:pctWidth>
            </wp14:sizeRelH>
          </wp:anchor>
        </w:drawing>
      </w:r>
    </w:p>
    <w:p w14:paraId="74897386" w14:textId="77777777" w:rsidR="001C2970" w:rsidRPr="00D76EAA" w:rsidRDefault="001C2970" w:rsidP="001C2970">
      <w:pPr>
        <w:rPr>
          <w:b/>
          <w:bCs/>
        </w:rPr>
      </w:pPr>
    </w:p>
    <w:p w14:paraId="2747D00D" w14:textId="77777777" w:rsidR="001C2970" w:rsidRPr="00D76EAA" w:rsidRDefault="001C2970" w:rsidP="001C2970">
      <w:pPr>
        <w:rPr>
          <w:b/>
          <w:bCs/>
        </w:rPr>
      </w:pPr>
    </w:p>
    <w:p w14:paraId="2DB9F21D" w14:textId="77777777" w:rsidR="001C2970" w:rsidRPr="00D76EAA" w:rsidRDefault="001C2970" w:rsidP="001C2970">
      <w:pPr>
        <w:rPr>
          <w:b/>
          <w:bCs/>
        </w:rPr>
      </w:pPr>
    </w:p>
    <w:p w14:paraId="3AFC3A36" w14:textId="77777777" w:rsidR="001C2970" w:rsidRPr="00D76EAA" w:rsidRDefault="001C2970" w:rsidP="001C2970">
      <w:pPr>
        <w:rPr>
          <w:b/>
          <w:bCs/>
        </w:rPr>
      </w:pPr>
    </w:p>
    <w:p w14:paraId="58C62369" w14:textId="77777777" w:rsidR="001C2970" w:rsidRPr="00D76EAA" w:rsidRDefault="001C2970" w:rsidP="001C2970">
      <w:pPr>
        <w:rPr>
          <w:b/>
          <w:bCs/>
        </w:rPr>
      </w:pPr>
    </w:p>
    <w:p w14:paraId="4BE4682A" w14:textId="77777777" w:rsidR="001C2970" w:rsidRPr="00D76EAA" w:rsidRDefault="001C2970" w:rsidP="001C2970">
      <w:pPr>
        <w:rPr>
          <w:b/>
          <w:bCs/>
        </w:rPr>
      </w:pPr>
    </w:p>
    <w:p w14:paraId="1A528AB8" w14:textId="77777777" w:rsidR="001C2970" w:rsidRPr="00D76EAA" w:rsidRDefault="001C2970" w:rsidP="001C2970">
      <w:pPr>
        <w:rPr>
          <w:b/>
          <w:bCs/>
        </w:rPr>
      </w:pPr>
    </w:p>
    <w:p w14:paraId="04FF95C2" w14:textId="77777777" w:rsidR="001C2970" w:rsidRPr="00D76EAA" w:rsidRDefault="001C2970" w:rsidP="001C2970">
      <w:pPr>
        <w:rPr>
          <w:b/>
          <w:bCs/>
        </w:rPr>
      </w:pPr>
    </w:p>
    <w:p w14:paraId="72FE8AB1" w14:textId="77777777" w:rsidR="001C2970" w:rsidRPr="00D76EAA" w:rsidRDefault="001C2970" w:rsidP="001C2970">
      <w:pPr>
        <w:rPr>
          <w:b/>
          <w:bCs/>
        </w:rPr>
      </w:pPr>
    </w:p>
    <w:p w14:paraId="018C7515" w14:textId="77777777" w:rsidR="001C2970" w:rsidRPr="00D76EAA" w:rsidRDefault="001C2970" w:rsidP="001C2970">
      <w:pPr>
        <w:rPr>
          <w:b/>
          <w:bCs/>
        </w:rPr>
      </w:pPr>
    </w:p>
    <w:p w14:paraId="7C0E0DDF" w14:textId="77777777" w:rsidR="001C2970" w:rsidRPr="00D76EAA" w:rsidRDefault="001C2970" w:rsidP="001C2970">
      <w:pPr>
        <w:rPr>
          <w:b/>
          <w:bCs/>
        </w:rPr>
      </w:pPr>
    </w:p>
    <w:p w14:paraId="55C484A8" w14:textId="77777777" w:rsidR="001C2970" w:rsidRPr="00D76EAA" w:rsidRDefault="001C2970" w:rsidP="001C2970">
      <w:pPr>
        <w:rPr>
          <w:b/>
          <w:bCs/>
        </w:rPr>
      </w:pPr>
    </w:p>
    <w:p w14:paraId="073D1C32" w14:textId="77777777" w:rsidR="001C2970" w:rsidRPr="00D76EAA" w:rsidRDefault="001C2970" w:rsidP="001C2970">
      <w:pPr>
        <w:rPr>
          <w:b/>
          <w:bCs/>
        </w:rPr>
      </w:pPr>
    </w:p>
    <w:p w14:paraId="1F4606D3" w14:textId="77777777" w:rsidR="001C2970" w:rsidRPr="00D76EAA" w:rsidRDefault="001C2970" w:rsidP="001C2970">
      <w:pPr>
        <w:rPr>
          <w:b/>
          <w:bCs/>
        </w:rPr>
      </w:pPr>
    </w:p>
    <w:p w14:paraId="4B0AA947" w14:textId="77777777" w:rsidR="001C2970" w:rsidRPr="00D76EAA" w:rsidRDefault="001C2970" w:rsidP="001C2970">
      <w:pPr>
        <w:rPr>
          <w:b/>
          <w:bCs/>
        </w:rPr>
      </w:pPr>
    </w:p>
    <w:p w14:paraId="50CC6D9C" w14:textId="5EBE5A13" w:rsidR="001C2970" w:rsidRPr="00D76EAA" w:rsidRDefault="001C2970" w:rsidP="001C2970">
      <w:pPr>
        <w:rPr>
          <w:b/>
          <w:bCs/>
        </w:rPr>
      </w:pPr>
    </w:p>
    <w:p w14:paraId="4FA6E2CB" w14:textId="6FE1390F" w:rsidR="001C2970" w:rsidRPr="00D76EAA" w:rsidRDefault="001C2970" w:rsidP="001C2970">
      <w:pPr>
        <w:rPr>
          <w:b/>
          <w:bCs/>
        </w:rPr>
      </w:pPr>
    </w:p>
    <w:p w14:paraId="426835C3" w14:textId="51B35A6F" w:rsidR="001C2970" w:rsidRPr="00D76EAA" w:rsidRDefault="001C2970" w:rsidP="001C2970">
      <w:pPr>
        <w:rPr>
          <w:b/>
          <w:bCs/>
        </w:rPr>
      </w:pPr>
    </w:p>
    <w:p w14:paraId="65A6E357" w14:textId="1957DBBA" w:rsidR="001C2970" w:rsidRPr="00D76EAA" w:rsidRDefault="001C2970" w:rsidP="001C2970">
      <w:pPr>
        <w:rPr>
          <w:b/>
          <w:bCs/>
        </w:rPr>
      </w:pPr>
    </w:p>
    <w:p w14:paraId="31F8697F" w14:textId="55D73830" w:rsidR="001C2970" w:rsidRPr="00D76EAA" w:rsidRDefault="001C2970" w:rsidP="001C2970">
      <w:pPr>
        <w:rPr>
          <w:b/>
          <w:bCs/>
        </w:rPr>
      </w:pPr>
    </w:p>
    <w:p w14:paraId="7DB1F48A" w14:textId="64BE0142" w:rsidR="001C2970" w:rsidRPr="00D76EAA" w:rsidRDefault="001C2970" w:rsidP="001C2970">
      <w:pPr>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64384" behindDoc="0" locked="0" layoutInCell="1" allowOverlap="1" wp14:anchorId="7BAEBDB1" wp14:editId="243AFAB0">
            <wp:simplePos x="0" y="0"/>
            <wp:positionH relativeFrom="margin">
              <wp:align>center</wp:align>
            </wp:positionH>
            <wp:positionV relativeFrom="paragraph">
              <wp:posOffset>102594</wp:posOffset>
            </wp:positionV>
            <wp:extent cx="5946140" cy="3467100"/>
            <wp:effectExtent l="0" t="0" r="0" b="0"/>
            <wp:wrapSquare wrapText="bothSides"/>
            <wp:docPr id="113664336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43365" name="Picture 6"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614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6E93DF" w14:textId="77777777" w:rsidR="001C2970" w:rsidRPr="00D76EAA" w:rsidRDefault="001C2970" w:rsidP="001C2970">
      <w:pPr>
        <w:rPr>
          <w:b/>
          <w:bCs/>
        </w:rPr>
      </w:pPr>
    </w:p>
    <w:p w14:paraId="6E771507" w14:textId="414DE7AF" w:rsidR="001C2970" w:rsidRPr="00D76EAA" w:rsidRDefault="001C2970" w:rsidP="001C2970">
      <w:pPr>
        <w:rPr>
          <w:b/>
          <w:bCs/>
        </w:rPr>
      </w:pPr>
    </w:p>
    <w:p w14:paraId="55F26B5F" w14:textId="77777777" w:rsidR="001C2970" w:rsidRPr="00D76EAA" w:rsidRDefault="001C2970" w:rsidP="001C2970">
      <w:pPr>
        <w:rPr>
          <w:b/>
          <w:bCs/>
        </w:rPr>
      </w:pPr>
    </w:p>
    <w:p w14:paraId="445EDA49" w14:textId="282A18CD" w:rsidR="001C2970" w:rsidRPr="00D76EAA" w:rsidRDefault="001C2970" w:rsidP="001C2970">
      <w:pPr>
        <w:rPr>
          <w:b/>
          <w:bCs/>
        </w:rPr>
      </w:pPr>
    </w:p>
    <w:p w14:paraId="58E66768" w14:textId="0A51FE4D" w:rsidR="001C2970" w:rsidRPr="00D76EAA" w:rsidRDefault="001C2970" w:rsidP="001C2970">
      <w:pPr>
        <w:rPr>
          <w:b/>
          <w:bCs/>
        </w:rPr>
      </w:pPr>
    </w:p>
    <w:p w14:paraId="70BECB12" w14:textId="09B1FE88" w:rsidR="001C2970" w:rsidRPr="00D76EAA" w:rsidRDefault="001C2970" w:rsidP="001C2970">
      <w:pPr>
        <w:rPr>
          <w:b/>
          <w:bCs/>
        </w:rPr>
      </w:pPr>
    </w:p>
    <w:p w14:paraId="1BC72E42" w14:textId="71B00A9F" w:rsidR="001C2970" w:rsidRPr="00D76EAA" w:rsidRDefault="001C2970" w:rsidP="001C2970">
      <w:pPr>
        <w:rPr>
          <w:b/>
          <w:bCs/>
        </w:rPr>
      </w:pPr>
    </w:p>
    <w:p w14:paraId="7BEDC31C" w14:textId="77777777" w:rsidR="001C2970" w:rsidRPr="00D76EAA" w:rsidRDefault="001C2970" w:rsidP="001C2970">
      <w:pPr>
        <w:rPr>
          <w:b/>
          <w:bCs/>
        </w:rPr>
      </w:pPr>
    </w:p>
    <w:p w14:paraId="5106DE13" w14:textId="2553A85F" w:rsidR="001C2970" w:rsidRPr="00D76EAA" w:rsidRDefault="001C2970" w:rsidP="001C2970">
      <w:pPr>
        <w:rPr>
          <w:b/>
          <w:bCs/>
        </w:rPr>
      </w:pPr>
    </w:p>
    <w:p w14:paraId="15235340" w14:textId="1DF2F285" w:rsidR="001C2970" w:rsidRPr="00D76EAA" w:rsidRDefault="001C2970" w:rsidP="001C2970">
      <w:pPr>
        <w:rPr>
          <w:b/>
          <w:bCs/>
        </w:rPr>
      </w:pPr>
    </w:p>
    <w:p w14:paraId="5F7F4D5B" w14:textId="77777777" w:rsidR="001C2970" w:rsidRPr="00D76EAA" w:rsidRDefault="001C2970" w:rsidP="001C2970">
      <w:pPr>
        <w:rPr>
          <w:b/>
          <w:bCs/>
        </w:rPr>
      </w:pPr>
    </w:p>
    <w:p w14:paraId="4E3630E1" w14:textId="77777777" w:rsidR="001C2970" w:rsidRPr="00D76EAA" w:rsidRDefault="001C2970" w:rsidP="001C2970">
      <w:pPr>
        <w:rPr>
          <w:b/>
          <w:bCs/>
        </w:rPr>
      </w:pPr>
    </w:p>
    <w:p w14:paraId="1E2DA0D6" w14:textId="77777777" w:rsidR="001C2970" w:rsidRPr="00D76EAA" w:rsidRDefault="001C2970" w:rsidP="001C2970">
      <w:pPr>
        <w:rPr>
          <w:b/>
          <w:bCs/>
        </w:rPr>
      </w:pPr>
    </w:p>
    <w:p w14:paraId="64383C98" w14:textId="77777777" w:rsidR="001C2970" w:rsidRPr="00D76EAA" w:rsidRDefault="001C2970" w:rsidP="001C2970">
      <w:pPr>
        <w:rPr>
          <w:b/>
          <w:bCs/>
        </w:rPr>
      </w:pPr>
    </w:p>
    <w:p w14:paraId="3DAF3834" w14:textId="77777777" w:rsidR="001C2970" w:rsidRPr="00D76EAA" w:rsidRDefault="001C2970" w:rsidP="001C2970">
      <w:pPr>
        <w:rPr>
          <w:b/>
          <w:bCs/>
        </w:rPr>
      </w:pPr>
    </w:p>
    <w:p w14:paraId="122E032A" w14:textId="3116E4DC" w:rsidR="001C2970" w:rsidRPr="00D76EAA" w:rsidRDefault="001C2970" w:rsidP="001C2970">
      <w:pPr>
        <w:rPr>
          <w:b/>
          <w:bCs/>
        </w:rPr>
      </w:pPr>
    </w:p>
    <w:p w14:paraId="3F3FD1C7" w14:textId="01249534" w:rsidR="001C2970" w:rsidRPr="00D76EAA" w:rsidRDefault="001C2970" w:rsidP="001C2970">
      <w:pPr>
        <w:rPr>
          <w:b/>
          <w:bCs/>
        </w:rPr>
      </w:pPr>
    </w:p>
    <w:p w14:paraId="04B07CF5" w14:textId="77777777" w:rsidR="001C2970" w:rsidRPr="00D76EAA" w:rsidRDefault="001C2970" w:rsidP="001C2970">
      <w:pPr>
        <w:rPr>
          <w:b/>
          <w:bCs/>
        </w:rPr>
      </w:pPr>
    </w:p>
    <w:p w14:paraId="5178CC82" w14:textId="77777777" w:rsidR="001C2970" w:rsidRPr="00D76EAA" w:rsidRDefault="001C2970" w:rsidP="001C2970">
      <w:pPr>
        <w:rPr>
          <w:b/>
          <w:bCs/>
        </w:rPr>
      </w:pPr>
    </w:p>
    <w:p w14:paraId="1DD1F6FD" w14:textId="77777777" w:rsidR="001C2970" w:rsidRPr="00D76EAA" w:rsidRDefault="001C2970" w:rsidP="001C2970">
      <w:pPr>
        <w:rPr>
          <w:b/>
          <w:bCs/>
        </w:rPr>
      </w:pPr>
    </w:p>
    <w:p w14:paraId="7A750665" w14:textId="77777777" w:rsidR="001C2970" w:rsidRPr="00D76EAA" w:rsidRDefault="001C2970" w:rsidP="001C2970">
      <w:pPr>
        <w:rPr>
          <w:b/>
          <w:bCs/>
        </w:rPr>
      </w:pPr>
    </w:p>
    <w:p w14:paraId="264D5851" w14:textId="77777777" w:rsidR="001C2970" w:rsidRPr="00D76EAA" w:rsidRDefault="001C2970" w:rsidP="001C2970">
      <w:pPr>
        <w:rPr>
          <w:b/>
          <w:bCs/>
        </w:rPr>
      </w:pPr>
    </w:p>
    <w:p w14:paraId="7C069368" w14:textId="77777777" w:rsidR="001C2970" w:rsidRPr="00D76EAA" w:rsidRDefault="001C2970" w:rsidP="001C2970">
      <w:pPr>
        <w:rPr>
          <w:b/>
          <w:bCs/>
        </w:rPr>
      </w:pPr>
    </w:p>
    <w:p w14:paraId="1D295B40" w14:textId="77777777" w:rsidR="001C2970" w:rsidRPr="00D76EAA" w:rsidRDefault="001C2970" w:rsidP="001C2970">
      <w:pPr>
        <w:rPr>
          <w:b/>
          <w:bCs/>
        </w:rPr>
      </w:pPr>
    </w:p>
    <w:p w14:paraId="144F6176" w14:textId="77777777" w:rsidR="001C2970" w:rsidRPr="00D76EAA" w:rsidRDefault="001C2970" w:rsidP="001C2970">
      <w:pPr>
        <w:rPr>
          <w:b/>
          <w:bCs/>
        </w:rPr>
      </w:pPr>
    </w:p>
    <w:p w14:paraId="63B3E3BC" w14:textId="77777777" w:rsidR="001C2970" w:rsidRPr="00D76EAA" w:rsidRDefault="001C2970" w:rsidP="001C2970">
      <w:pPr>
        <w:rPr>
          <w:b/>
          <w:bCs/>
        </w:rPr>
      </w:pPr>
    </w:p>
    <w:p w14:paraId="050D49BE" w14:textId="6C30A514" w:rsidR="001C2970" w:rsidRPr="00D76EAA" w:rsidRDefault="001C2970" w:rsidP="001C2970">
      <w:pPr>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66432" behindDoc="0" locked="0" layoutInCell="1" allowOverlap="1" wp14:anchorId="56B154AC" wp14:editId="52B27B8F">
            <wp:simplePos x="0" y="0"/>
            <wp:positionH relativeFrom="margin">
              <wp:align>center</wp:align>
            </wp:positionH>
            <wp:positionV relativeFrom="paragraph">
              <wp:posOffset>11871</wp:posOffset>
            </wp:positionV>
            <wp:extent cx="5946140" cy="3007360"/>
            <wp:effectExtent l="0" t="0" r="0" b="2540"/>
            <wp:wrapSquare wrapText="bothSides"/>
            <wp:docPr id="11437088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08861" name="Picture 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6140" cy="3007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1EDD1" w14:textId="77777777" w:rsidR="001C2970" w:rsidRPr="00D76EAA" w:rsidRDefault="001C2970" w:rsidP="001C2970">
      <w:pPr>
        <w:rPr>
          <w:b/>
          <w:bCs/>
        </w:rPr>
      </w:pPr>
    </w:p>
    <w:p w14:paraId="3DF92216" w14:textId="391E1279" w:rsidR="001C2970" w:rsidRPr="00D76EAA" w:rsidRDefault="001C2970" w:rsidP="001C2970">
      <w:pPr>
        <w:rPr>
          <w:b/>
          <w:bCs/>
        </w:rPr>
      </w:pPr>
    </w:p>
    <w:p w14:paraId="4AC4F9F9" w14:textId="441152B8" w:rsidR="001C2970" w:rsidRPr="00D76EAA" w:rsidRDefault="001C2970" w:rsidP="001C2970">
      <w:pPr>
        <w:rPr>
          <w:b/>
          <w:bCs/>
        </w:rPr>
      </w:pPr>
    </w:p>
    <w:p w14:paraId="55B0DC4A" w14:textId="3B3AF97D" w:rsidR="001C2970" w:rsidRPr="00D76EAA" w:rsidRDefault="001C2970" w:rsidP="001C2970">
      <w:pPr>
        <w:rPr>
          <w:b/>
          <w:bCs/>
        </w:rPr>
      </w:pPr>
    </w:p>
    <w:p w14:paraId="009818CE" w14:textId="77777777" w:rsidR="001C2970" w:rsidRPr="00D76EAA" w:rsidRDefault="001C2970" w:rsidP="001C2970">
      <w:pPr>
        <w:rPr>
          <w:b/>
          <w:bCs/>
        </w:rPr>
      </w:pPr>
    </w:p>
    <w:p w14:paraId="1C2020B4" w14:textId="1301EF81" w:rsidR="001C2970" w:rsidRPr="00D76EAA" w:rsidRDefault="001C2970" w:rsidP="001C2970">
      <w:pPr>
        <w:rPr>
          <w:b/>
          <w:bCs/>
        </w:rPr>
      </w:pPr>
    </w:p>
    <w:p w14:paraId="08C7D486" w14:textId="3708EB1E" w:rsidR="001C2970" w:rsidRPr="00D76EAA" w:rsidRDefault="001C2970" w:rsidP="001C2970">
      <w:pPr>
        <w:rPr>
          <w:b/>
          <w:bCs/>
        </w:rPr>
      </w:pPr>
    </w:p>
    <w:p w14:paraId="6B03D87D" w14:textId="65399744" w:rsidR="001C2970" w:rsidRPr="00D76EAA" w:rsidRDefault="001C2970" w:rsidP="001C2970">
      <w:pPr>
        <w:rPr>
          <w:b/>
          <w:bCs/>
        </w:rPr>
      </w:pPr>
    </w:p>
    <w:p w14:paraId="2B499511" w14:textId="283293BA" w:rsidR="001C2970" w:rsidRPr="00D76EAA" w:rsidRDefault="001C2970" w:rsidP="001C2970">
      <w:pPr>
        <w:rPr>
          <w:b/>
          <w:bCs/>
        </w:rPr>
      </w:pPr>
    </w:p>
    <w:p w14:paraId="30463C05" w14:textId="4BBB3B32" w:rsidR="001C2970" w:rsidRPr="00D76EAA" w:rsidRDefault="001C2970" w:rsidP="001C2970">
      <w:pPr>
        <w:rPr>
          <w:b/>
          <w:bCs/>
        </w:rPr>
      </w:pPr>
    </w:p>
    <w:p w14:paraId="76273344" w14:textId="6A6EA9D0" w:rsidR="001C2970" w:rsidRPr="00D76EAA" w:rsidRDefault="001C2970" w:rsidP="001C2970">
      <w:pPr>
        <w:rPr>
          <w:b/>
          <w:bCs/>
        </w:rPr>
      </w:pPr>
    </w:p>
    <w:p w14:paraId="23755046" w14:textId="40CC4B00" w:rsidR="001C2970" w:rsidRPr="00D76EAA" w:rsidRDefault="001C2970" w:rsidP="001C2970">
      <w:pPr>
        <w:rPr>
          <w:b/>
          <w:bCs/>
        </w:rPr>
      </w:pPr>
    </w:p>
    <w:p w14:paraId="0849660D" w14:textId="025EE014" w:rsidR="001C2970" w:rsidRPr="00D76EAA" w:rsidRDefault="001C2970" w:rsidP="001C2970">
      <w:pPr>
        <w:rPr>
          <w:b/>
          <w:bCs/>
        </w:rPr>
      </w:pPr>
    </w:p>
    <w:p w14:paraId="66AF4912" w14:textId="1966428A" w:rsidR="001C2970" w:rsidRPr="00D76EAA" w:rsidRDefault="001C2970" w:rsidP="001C2970">
      <w:pPr>
        <w:rPr>
          <w:b/>
          <w:bCs/>
        </w:rPr>
      </w:pPr>
    </w:p>
    <w:p w14:paraId="4005A848" w14:textId="36AC5302" w:rsidR="001C2970" w:rsidRPr="00D76EAA" w:rsidRDefault="001C2970" w:rsidP="001C2970">
      <w:pPr>
        <w:rPr>
          <w:b/>
          <w:bCs/>
        </w:rPr>
      </w:pPr>
    </w:p>
    <w:p w14:paraId="3E2F2A6A" w14:textId="394D9592" w:rsidR="001C2970" w:rsidRPr="00D76EAA" w:rsidRDefault="001C2970" w:rsidP="001C2970">
      <w:pPr>
        <w:rPr>
          <w:b/>
          <w:bCs/>
        </w:rPr>
      </w:pPr>
    </w:p>
    <w:p w14:paraId="30FE4AB7" w14:textId="47E5CCC7" w:rsidR="001C2970" w:rsidRPr="00D76EAA" w:rsidRDefault="001C2970" w:rsidP="001C2970">
      <w:pPr>
        <w:rPr>
          <w:b/>
          <w:bCs/>
        </w:rPr>
      </w:pPr>
    </w:p>
    <w:p w14:paraId="5C772E53" w14:textId="3A2765D5" w:rsidR="001C2970" w:rsidRPr="00D76EAA" w:rsidRDefault="001C2970" w:rsidP="001C2970">
      <w:pPr>
        <w:rPr>
          <w:b/>
          <w:bCs/>
        </w:rPr>
      </w:pPr>
    </w:p>
    <w:p w14:paraId="1CD2C42C" w14:textId="28978D10" w:rsidR="001C2970" w:rsidRPr="00D76EAA" w:rsidRDefault="001C2970" w:rsidP="001C2970">
      <w:pPr>
        <w:rPr>
          <w:b/>
          <w:bCs/>
        </w:rPr>
      </w:pPr>
    </w:p>
    <w:p w14:paraId="486C8CC7" w14:textId="0D965525" w:rsidR="001C2970" w:rsidRPr="00D76EAA" w:rsidRDefault="001C2970" w:rsidP="001C2970">
      <w:pPr>
        <w:ind w:firstLine="720"/>
        <w:rPr>
          <w:b/>
          <w:bCs/>
        </w:rPr>
      </w:pPr>
    </w:p>
    <w:p w14:paraId="44290C97" w14:textId="73FDB8CA" w:rsidR="001C2970" w:rsidRPr="00D76EAA" w:rsidRDefault="001C2970" w:rsidP="001C2970">
      <w:pPr>
        <w:ind w:firstLine="720"/>
        <w:rPr>
          <w:b/>
          <w:bCs/>
        </w:rPr>
      </w:pPr>
    </w:p>
    <w:p w14:paraId="03FA9CC9" w14:textId="6B2AEA9C" w:rsidR="001C2970" w:rsidRPr="00D76EAA" w:rsidRDefault="001C2970" w:rsidP="001C2970">
      <w:pPr>
        <w:ind w:firstLine="720"/>
        <w:rPr>
          <w:b/>
          <w:bCs/>
        </w:rPr>
      </w:pPr>
    </w:p>
    <w:p w14:paraId="5C88AE4B" w14:textId="7640A5CF" w:rsidR="001C2970" w:rsidRPr="00D76EAA" w:rsidRDefault="001C2970" w:rsidP="001C2970">
      <w:pPr>
        <w:ind w:firstLine="720"/>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65408" behindDoc="0" locked="0" layoutInCell="1" allowOverlap="1" wp14:anchorId="1D154796" wp14:editId="1D8DBD43">
            <wp:simplePos x="0" y="0"/>
            <wp:positionH relativeFrom="margin">
              <wp:align>right</wp:align>
            </wp:positionH>
            <wp:positionV relativeFrom="paragraph">
              <wp:posOffset>288290</wp:posOffset>
            </wp:positionV>
            <wp:extent cx="3446145" cy="3094355"/>
            <wp:effectExtent l="0" t="0" r="1905" b="0"/>
            <wp:wrapSquare wrapText="bothSides"/>
            <wp:docPr id="169211387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3876" name="Picture 4"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3644"/>
                    <a:stretch/>
                  </pic:blipFill>
                  <pic:spPr bwMode="auto">
                    <a:xfrm>
                      <a:off x="0" y="0"/>
                      <a:ext cx="3446145" cy="3094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6EAA">
        <w:rPr>
          <w:rFonts w:ascii="Arial" w:hAnsi="Arial" w:cs="Arial"/>
          <w:b/>
          <w:bCs/>
          <w:noProof/>
          <w:color w:val="000000"/>
          <w:sz w:val="22"/>
          <w:szCs w:val="22"/>
          <w:bdr w:val="none" w:sz="0" w:space="0" w:color="auto" w:frame="1"/>
        </w:rPr>
        <w:drawing>
          <wp:anchor distT="0" distB="0" distL="114300" distR="114300" simplePos="0" relativeHeight="251663360" behindDoc="0" locked="0" layoutInCell="1" allowOverlap="1" wp14:anchorId="1BBA2C1B" wp14:editId="1C348752">
            <wp:simplePos x="0" y="0"/>
            <wp:positionH relativeFrom="column">
              <wp:posOffset>319654</wp:posOffset>
            </wp:positionH>
            <wp:positionV relativeFrom="paragraph">
              <wp:posOffset>284038</wp:posOffset>
            </wp:positionV>
            <wp:extent cx="2981049" cy="3123565"/>
            <wp:effectExtent l="0" t="0" r="0" b="635"/>
            <wp:wrapSquare wrapText="bothSides"/>
            <wp:docPr id="12300554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55416" name="Picture 8" descr="A screenshot of a compute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49866"/>
                    <a:stretch/>
                  </pic:blipFill>
                  <pic:spPr bwMode="auto">
                    <a:xfrm>
                      <a:off x="0" y="0"/>
                      <a:ext cx="2981049" cy="3123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1DD55E" w14:textId="2BE473F1" w:rsidR="001C2970" w:rsidRPr="00D76EAA" w:rsidRDefault="001C2970" w:rsidP="001C2970">
      <w:pPr>
        <w:ind w:firstLine="720"/>
        <w:rPr>
          <w:b/>
          <w:bCs/>
        </w:rPr>
      </w:pPr>
    </w:p>
    <w:p w14:paraId="29642610" w14:textId="19551112" w:rsidR="001C2970" w:rsidRPr="00D76EAA" w:rsidRDefault="001C2970" w:rsidP="001C2970">
      <w:pPr>
        <w:ind w:firstLine="720"/>
        <w:rPr>
          <w:b/>
          <w:bCs/>
        </w:rPr>
      </w:pPr>
    </w:p>
    <w:p w14:paraId="79BA13DE" w14:textId="7B7716DB" w:rsidR="001C2970" w:rsidRPr="00D76EAA" w:rsidRDefault="001C2970" w:rsidP="001C2970">
      <w:pPr>
        <w:ind w:firstLine="720"/>
        <w:rPr>
          <w:b/>
          <w:bCs/>
        </w:rPr>
      </w:pPr>
    </w:p>
    <w:p w14:paraId="774E68CC" w14:textId="476C887C" w:rsidR="001C2970" w:rsidRPr="00D76EAA" w:rsidRDefault="001C2970" w:rsidP="001C2970">
      <w:pPr>
        <w:ind w:firstLine="720"/>
        <w:rPr>
          <w:b/>
          <w:bCs/>
        </w:rPr>
      </w:pPr>
    </w:p>
    <w:p w14:paraId="1974BADD" w14:textId="6D27F062" w:rsidR="001C2970" w:rsidRPr="00D76EAA" w:rsidRDefault="001C2970" w:rsidP="001C2970">
      <w:pPr>
        <w:ind w:firstLine="720"/>
        <w:rPr>
          <w:b/>
          <w:bCs/>
        </w:rPr>
      </w:pPr>
    </w:p>
    <w:p w14:paraId="391D5262" w14:textId="2CB9C84F" w:rsidR="001C2970" w:rsidRPr="00D76EAA" w:rsidRDefault="001C2970" w:rsidP="001C2970">
      <w:pPr>
        <w:ind w:firstLine="720"/>
        <w:rPr>
          <w:b/>
          <w:bCs/>
        </w:rPr>
      </w:pPr>
    </w:p>
    <w:p w14:paraId="32AE2E22" w14:textId="0D76681E" w:rsidR="001C2970" w:rsidRPr="00D76EAA" w:rsidRDefault="001C2970" w:rsidP="001C2970">
      <w:pPr>
        <w:ind w:firstLine="720"/>
        <w:rPr>
          <w:b/>
          <w:bCs/>
        </w:rPr>
      </w:pPr>
    </w:p>
    <w:p w14:paraId="4E9F1896" w14:textId="77777777" w:rsidR="001C2970" w:rsidRPr="00D76EAA" w:rsidRDefault="001C2970" w:rsidP="001C2970">
      <w:pPr>
        <w:ind w:firstLine="720"/>
        <w:rPr>
          <w:b/>
          <w:bCs/>
        </w:rPr>
      </w:pPr>
    </w:p>
    <w:p w14:paraId="4C709168" w14:textId="40459234" w:rsidR="001C2970" w:rsidRPr="00D76EAA" w:rsidRDefault="001C2970" w:rsidP="001C2970">
      <w:pPr>
        <w:ind w:firstLine="720"/>
        <w:rPr>
          <w:b/>
          <w:bCs/>
        </w:rPr>
      </w:pPr>
    </w:p>
    <w:p w14:paraId="798D4683" w14:textId="0FC3C005" w:rsidR="001C2970" w:rsidRPr="00D76EAA" w:rsidRDefault="001C2970" w:rsidP="001C2970">
      <w:pPr>
        <w:ind w:firstLine="720"/>
        <w:rPr>
          <w:b/>
          <w:bCs/>
        </w:rPr>
      </w:pPr>
    </w:p>
    <w:p w14:paraId="41A2F1CE" w14:textId="75C1C0E7" w:rsidR="001C2970" w:rsidRPr="00D76EAA" w:rsidRDefault="001C2970" w:rsidP="001C2970">
      <w:pPr>
        <w:ind w:firstLine="720"/>
        <w:rPr>
          <w:b/>
          <w:bCs/>
        </w:rPr>
      </w:pPr>
    </w:p>
    <w:p w14:paraId="1AF8723D" w14:textId="0B662A79" w:rsidR="001C2970" w:rsidRPr="00D76EAA" w:rsidRDefault="00875271" w:rsidP="001C2970">
      <w:pPr>
        <w:ind w:firstLine="720"/>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68480" behindDoc="0" locked="0" layoutInCell="1" allowOverlap="1" wp14:anchorId="41A14B68" wp14:editId="31F70D33">
            <wp:simplePos x="0" y="0"/>
            <wp:positionH relativeFrom="column">
              <wp:posOffset>3653155</wp:posOffset>
            </wp:positionH>
            <wp:positionV relativeFrom="paragraph">
              <wp:posOffset>154029</wp:posOffset>
            </wp:positionV>
            <wp:extent cx="2747010" cy="3133090"/>
            <wp:effectExtent l="0" t="0" r="0" b="0"/>
            <wp:wrapSquare wrapText="bothSides"/>
            <wp:docPr id="10309780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78087" name="Picture 10" descr="A screenshot of a compute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3811"/>
                    <a:stretch/>
                  </pic:blipFill>
                  <pic:spPr bwMode="auto">
                    <a:xfrm>
                      <a:off x="0" y="0"/>
                      <a:ext cx="2747010" cy="3133090"/>
                    </a:xfrm>
                    <a:prstGeom prst="rect">
                      <a:avLst/>
                    </a:prstGeom>
                    <a:noFill/>
                    <a:ln>
                      <a:noFill/>
                    </a:ln>
                    <a:extLst>
                      <a:ext uri="{53640926-AAD7-44D8-BBD7-CCE9431645EC}">
                        <a14:shadowObscured xmlns:a14="http://schemas.microsoft.com/office/drawing/2010/main"/>
                      </a:ext>
                    </a:extLst>
                  </pic:spPr>
                </pic:pic>
              </a:graphicData>
            </a:graphic>
          </wp:anchor>
        </w:drawing>
      </w:r>
    </w:p>
    <w:p w14:paraId="58A12BB8" w14:textId="62B0CC6F" w:rsidR="001C2970" w:rsidRPr="00D76EAA" w:rsidRDefault="00875271" w:rsidP="001C2970">
      <w:pPr>
        <w:ind w:firstLine="720"/>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67456" behindDoc="0" locked="0" layoutInCell="1" allowOverlap="1" wp14:anchorId="257767E1" wp14:editId="5E02F17C">
            <wp:simplePos x="0" y="0"/>
            <wp:positionH relativeFrom="column">
              <wp:posOffset>457200</wp:posOffset>
            </wp:positionH>
            <wp:positionV relativeFrom="paragraph">
              <wp:posOffset>-2788</wp:posOffset>
            </wp:positionV>
            <wp:extent cx="2989690" cy="3148965"/>
            <wp:effectExtent l="0" t="0" r="1270" b="0"/>
            <wp:wrapSquare wrapText="bothSides"/>
            <wp:docPr id="32506263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62637" name="Picture 9" descr="A screenshot of a computer&#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9731"/>
                    <a:stretch/>
                  </pic:blipFill>
                  <pic:spPr bwMode="auto">
                    <a:xfrm>
                      <a:off x="0" y="0"/>
                      <a:ext cx="2989690" cy="3148965"/>
                    </a:xfrm>
                    <a:prstGeom prst="rect">
                      <a:avLst/>
                    </a:prstGeom>
                    <a:noFill/>
                    <a:ln>
                      <a:noFill/>
                    </a:ln>
                    <a:extLst>
                      <a:ext uri="{53640926-AAD7-44D8-BBD7-CCE9431645EC}">
                        <a14:shadowObscured xmlns:a14="http://schemas.microsoft.com/office/drawing/2010/main"/>
                      </a:ext>
                    </a:extLst>
                  </pic:spPr>
                </pic:pic>
              </a:graphicData>
            </a:graphic>
          </wp:anchor>
        </w:drawing>
      </w:r>
    </w:p>
    <w:p w14:paraId="24610522" w14:textId="2F9EAD07" w:rsidR="001C2970" w:rsidRPr="00D76EAA" w:rsidRDefault="001C2970" w:rsidP="001C2970">
      <w:pPr>
        <w:ind w:firstLine="720"/>
        <w:rPr>
          <w:b/>
          <w:bCs/>
        </w:rPr>
      </w:pPr>
    </w:p>
    <w:p w14:paraId="018C1837" w14:textId="00230935" w:rsidR="001C2970" w:rsidRPr="00D76EAA" w:rsidRDefault="00875271" w:rsidP="001C2970">
      <w:pPr>
        <w:ind w:firstLine="720"/>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70528" behindDoc="0" locked="0" layoutInCell="1" allowOverlap="1" wp14:anchorId="548815A5" wp14:editId="02A70F4F">
            <wp:simplePos x="0" y="0"/>
            <wp:positionH relativeFrom="column">
              <wp:posOffset>3590014</wp:posOffset>
            </wp:positionH>
            <wp:positionV relativeFrom="paragraph">
              <wp:posOffset>188575</wp:posOffset>
            </wp:positionV>
            <wp:extent cx="3076989" cy="3133090"/>
            <wp:effectExtent l="0" t="0" r="9525" b="0"/>
            <wp:wrapSquare wrapText="bothSides"/>
            <wp:docPr id="51388521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5215" name="Picture 12" descr="A screenshot of a computer&#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8263"/>
                    <a:stretch/>
                  </pic:blipFill>
                  <pic:spPr bwMode="auto">
                    <a:xfrm>
                      <a:off x="0" y="0"/>
                      <a:ext cx="3076989" cy="3133090"/>
                    </a:xfrm>
                    <a:prstGeom prst="rect">
                      <a:avLst/>
                    </a:prstGeom>
                    <a:noFill/>
                    <a:ln>
                      <a:noFill/>
                    </a:ln>
                    <a:extLst>
                      <a:ext uri="{53640926-AAD7-44D8-BBD7-CCE9431645EC}">
                        <a14:shadowObscured xmlns:a14="http://schemas.microsoft.com/office/drawing/2010/main"/>
                      </a:ext>
                    </a:extLst>
                  </pic:spPr>
                </pic:pic>
              </a:graphicData>
            </a:graphic>
          </wp:anchor>
        </w:drawing>
      </w:r>
    </w:p>
    <w:p w14:paraId="1BDD4C2B" w14:textId="1759FF2B" w:rsidR="001C2970" w:rsidRPr="00D76EAA" w:rsidRDefault="00875271" w:rsidP="001C2970">
      <w:pPr>
        <w:ind w:firstLine="720"/>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69504" behindDoc="0" locked="0" layoutInCell="1" allowOverlap="1" wp14:anchorId="6DD5B8BD" wp14:editId="64A0AA03">
            <wp:simplePos x="0" y="0"/>
            <wp:positionH relativeFrom="column">
              <wp:posOffset>457200</wp:posOffset>
            </wp:positionH>
            <wp:positionV relativeFrom="paragraph">
              <wp:posOffset>13749</wp:posOffset>
            </wp:positionV>
            <wp:extent cx="2933866" cy="3133090"/>
            <wp:effectExtent l="0" t="0" r="0" b="0"/>
            <wp:wrapSquare wrapText="bothSides"/>
            <wp:docPr id="28562423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4239" name="Picture 11" descr="A screenshot of a computer&#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0670"/>
                    <a:stretch/>
                  </pic:blipFill>
                  <pic:spPr bwMode="auto">
                    <a:xfrm>
                      <a:off x="0" y="0"/>
                      <a:ext cx="2933866" cy="3133090"/>
                    </a:xfrm>
                    <a:prstGeom prst="rect">
                      <a:avLst/>
                    </a:prstGeom>
                    <a:noFill/>
                    <a:ln>
                      <a:noFill/>
                    </a:ln>
                    <a:extLst>
                      <a:ext uri="{53640926-AAD7-44D8-BBD7-CCE9431645EC}">
                        <a14:shadowObscured xmlns:a14="http://schemas.microsoft.com/office/drawing/2010/main"/>
                      </a:ext>
                    </a:extLst>
                  </pic:spPr>
                </pic:pic>
              </a:graphicData>
            </a:graphic>
          </wp:anchor>
        </w:drawing>
      </w:r>
    </w:p>
    <w:p w14:paraId="413F8CA6" w14:textId="0F140ECD" w:rsidR="001C2970" w:rsidRPr="00D76EAA" w:rsidRDefault="001C2970" w:rsidP="001C2970">
      <w:pPr>
        <w:ind w:firstLine="720"/>
        <w:rPr>
          <w:b/>
          <w:bCs/>
        </w:rPr>
      </w:pPr>
    </w:p>
    <w:p w14:paraId="27B2BD00" w14:textId="02909210" w:rsidR="001C2970" w:rsidRPr="00D76EAA" w:rsidRDefault="001C2970" w:rsidP="001C2970">
      <w:pPr>
        <w:ind w:firstLine="720"/>
        <w:rPr>
          <w:b/>
          <w:bCs/>
        </w:rPr>
      </w:pPr>
    </w:p>
    <w:p w14:paraId="75F0FD32" w14:textId="6DFA1972" w:rsidR="001C2970" w:rsidRPr="00D76EAA" w:rsidRDefault="001C2970" w:rsidP="001C2970">
      <w:pPr>
        <w:ind w:firstLine="720"/>
        <w:rPr>
          <w:b/>
          <w:bCs/>
        </w:rPr>
      </w:pPr>
    </w:p>
    <w:p w14:paraId="426EA7D9" w14:textId="4A6AD966" w:rsidR="001C2970" w:rsidRPr="00D76EAA" w:rsidRDefault="001C2970" w:rsidP="001C2970">
      <w:pPr>
        <w:ind w:firstLine="720"/>
        <w:rPr>
          <w:b/>
          <w:bCs/>
        </w:rPr>
      </w:pPr>
    </w:p>
    <w:p w14:paraId="274C597B" w14:textId="58DD7BD5" w:rsidR="001C2970" w:rsidRPr="00D76EAA" w:rsidRDefault="001C2970" w:rsidP="001C2970">
      <w:pPr>
        <w:ind w:firstLine="720"/>
        <w:rPr>
          <w:b/>
          <w:bCs/>
        </w:rPr>
      </w:pPr>
    </w:p>
    <w:p w14:paraId="413982E7" w14:textId="52EEB84C" w:rsidR="00875271" w:rsidRPr="00D76EAA" w:rsidRDefault="00875271" w:rsidP="001C2970">
      <w:pPr>
        <w:ind w:firstLine="720"/>
        <w:rPr>
          <w:b/>
          <w:bCs/>
        </w:rPr>
      </w:pPr>
      <w:r w:rsidRPr="00D76EAA">
        <w:rPr>
          <w:rFonts w:ascii="Arial" w:hAnsi="Arial" w:cs="Arial"/>
          <w:b/>
          <w:bCs/>
          <w:noProof/>
          <w:color w:val="000000"/>
          <w:sz w:val="22"/>
          <w:szCs w:val="22"/>
          <w:bdr w:val="none" w:sz="0" w:space="0" w:color="auto" w:frame="1"/>
        </w:rPr>
        <w:lastRenderedPageBreak/>
        <w:drawing>
          <wp:anchor distT="0" distB="0" distL="114300" distR="114300" simplePos="0" relativeHeight="251671552" behindDoc="0" locked="0" layoutInCell="1" allowOverlap="1" wp14:anchorId="3CDDF71E" wp14:editId="68858087">
            <wp:simplePos x="0" y="0"/>
            <wp:positionH relativeFrom="column">
              <wp:posOffset>206734</wp:posOffset>
            </wp:positionH>
            <wp:positionV relativeFrom="paragraph">
              <wp:posOffset>304</wp:posOffset>
            </wp:positionV>
            <wp:extent cx="3275937" cy="3021330"/>
            <wp:effectExtent l="0" t="0" r="1270" b="7620"/>
            <wp:wrapSquare wrapText="bothSides"/>
            <wp:docPr id="20271275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750" name="Picture 13" descr="A screenshot of a compute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4918"/>
                    <a:stretch/>
                  </pic:blipFill>
                  <pic:spPr bwMode="auto">
                    <a:xfrm>
                      <a:off x="0" y="0"/>
                      <a:ext cx="3275937" cy="3021330"/>
                    </a:xfrm>
                    <a:prstGeom prst="rect">
                      <a:avLst/>
                    </a:prstGeom>
                    <a:noFill/>
                    <a:ln>
                      <a:noFill/>
                    </a:ln>
                    <a:extLst>
                      <a:ext uri="{53640926-AAD7-44D8-BBD7-CCE9431645EC}">
                        <a14:shadowObscured xmlns:a14="http://schemas.microsoft.com/office/drawing/2010/main"/>
                      </a:ext>
                    </a:extLst>
                  </pic:spPr>
                </pic:pic>
              </a:graphicData>
            </a:graphic>
          </wp:anchor>
        </w:drawing>
      </w:r>
      <w:r w:rsidRPr="00D76EAA">
        <w:rPr>
          <w:rFonts w:ascii="Arial" w:hAnsi="Arial" w:cs="Arial"/>
          <w:b/>
          <w:bCs/>
          <w:noProof/>
          <w:color w:val="000000"/>
          <w:sz w:val="22"/>
          <w:szCs w:val="22"/>
          <w:bdr w:val="none" w:sz="0" w:space="0" w:color="auto" w:frame="1"/>
        </w:rPr>
        <w:drawing>
          <wp:anchor distT="0" distB="0" distL="114300" distR="114300" simplePos="0" relativeHeight="251672576" behindDoc="0" locked="0" layoutInCell="1" allowOverlap="1" wp14:anchorId="1BE75C5E" wp14:editId="121C7371">
            <wp:simplePos x="0" y="0"/>
            <wp:positionH relativeFrom="column">
              <wp:posOffset>3621820</wp:posOffset>
            </wp:positionH>
            <wp:positionV relativeFrom="paragraph">
              <wp:posOffset>138</wp:posOffset>
            </wp:positionV>
            <wp:extent cx="3195955" cy="3124200"/>
            <wp:effectExtent l="0" t="0" r="4445" b="0"/>
            <wp:wrapSquare wrapText="bothSides"/>
            <wp:docPr id="70584669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46697" name="Picture 14" descr="A screenshot of a comput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762" r="11495"/>
                    <a:stretch/>
                  </pic:blipFill>
                  <pic:spPr bwMode="auto">
                    <a:xfrm>
                      <a:off x="0" y="0"/>
                      <a:ext cx="3195955" cy="3124200"/>
                    </a:xfrm>
                    <a:prstGeom prst="rect">
                      <a:avLst/>
                    </a:prstGeom>
                    <a:noFill/>
                    <a:ln>
                      <a:noFill/>
                    </a:ln>
                    <a:extLst>
                      <a:ext uri="{53640926-AAD7-44D8-BBD7-CCE9431645EC}">
                        <a14:shadowObscured xmlns:a14="http://schemas.microsoft.com/office/drawing/2010/main"/>
                      </a:ext>
                    </a:extLst>
                  </pic:spPr>
                </pic:pic>
              </a:graphicData>
            </a:graphic>
          </wp:anchor>
        </w:drawing>
      </w:r>
    </w:p>
    <w:p w14:paraId="30AECB97" w14:textId="5C665A0B" w:rsidR="00875271" w:rsidRPr="00D76EAA" w:rsidRDefault="00875271" w:rsidP="00875271">
      <w:pPr>
        <w:rPr>
          <w:b/>
          <w:bCs/>
        </w:rPr>
      </w:pPr>
    </w:p>
    <w:p w14:paraId="71A2BD1B" w14:textId="34CB34F6" w:rsidR="00875271" w:rsidRPr="00D76EAA" w:rsidRDefault="00875271" w:rsidP="00875271">
      <w:pPr>
        <w:rPr>
          <w:b/>
          <w:bCs/>
        </w:rPr>
      </w:pPr>
    </w:p>
    <w:p w14:paraId="57873ABB" w14:textId="1DCB6296" w:rsidR="00875271" w:rsidRPr="00D76EAA" w:rsidRDefault="00875271" w:rsidP="00875271">
      <w:pPr>
        <w:rPr>
          <w:b/>
          <w:bCs/>
        </w:rPr>
      </w:pPr>
    </w:p>
    <w:p w14:paraId="62D37FCB" w14:textId="5D5D9814" w:rsidR="00875271" w:rsidRPr="00D76EAA" w:rsidRDefault="00875271" w:rsidP="00875271">
      <w:pPr>
        <w:rPr>
          <w:b/>
          <w:bCs/>
        </w:rPr>
      </w:pPr>
    </w:p>
    <w:p w14:paraId="66693774" w14:textId="77777777" w:rsidR="00875271" w:rsidRPr="00D76EAA" w:rsidRDefault="00875271" w:rsidP="00875271">
      <w:pPr>
        <w:rPr>
          <w:b/>
          <w:bCs/>
        </w:rPr>
      </w:pPr>
    </w:p>
    <w:p w14:paraId="11F6038C" w14:textId="2C531632" w:rsidR="00875271" w:rsidRPr="00D76EAA" w:rsidRDefault="00875271" w:rsidP="00875271">
      <w:pPr>
        <w:rPr>
          <w:b/>
          <w:bCs/>
        </w:rPr>
      </w:pPr>
    </w:p>
    <w:p w14:paraId="6F04B4D7" w14:textId="46A21B68" w:rsidR="00875271" w:rsidRPr="00D76EAA" w:rsidRDefault="00875271" w:rsidP="00875271">
      <w:pPr>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73600" behindDoc="0" locked="0" layoutInCell="1" allowOverlap="1" wp14:anchorId="2D7D41F0" wp14:editId="282798C5">
            <wp:simplePos x="0" y="0"/>
            <wp:positionH relativeFrom="margin">
              <wp:align>center</wp:align>
            </wp:positionH>
            <wp:positionV relativeFrom="paragraph">
              <wp:posOffset>40474</wp:posOffset>
            </wp:positionV>
            <wp:extent cx="5947410" cy="3133090"/>
            <wp:effectExtent l="0" t="0" r="0" b="0"/>
            <wp:wrapSquare wrapText="bothSides"/>
            <wp:docPr id="8687592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9215" name="Picture 1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7410" cy="3133090"/>
                    </a:xfrm>
                    <a:prstGeom prst="rect">
                      <a:avLst/>
                    </a:prstGeom>
                    <a:noFill/>
                    <a:ln>
                      <a:noFill/>
                    </a:ln>
                  </pic:spPr>
                </pic:pic>
              </a:graphicData>
            </a:graphic>
          </wp:anchor>
        </w:drawing>
      </w:r>
    </w:p>
    <w:p w14:paraId="1F51A11F" w14:textId="326CECDE" w:rsidR="00875271" w:rsidRPr="00D76EAA" w:rsidRDefault="00875271" w:rsidP="001C2970">
      <w:pPr>
        <w:ind w:firstLine="720"/>
        <w:rPr>
          <w:b/>
          <w:bCs/>
        </w:rPr>
      </w:pPr>
    </w:p>
    <w:p w14:paraId="37092F8E" w14:textId="29A0F57F" w:rsidR="001C2970" w:rsidRPr="00D76EAA" w:rsidRDefault="00875271" w:rsidP="00875271">
      <w:pPr>
        <w:tabs>
          <w:tab w:val="center" w:pos="3090"/>
        </w:tabs>
        <w:ind w:firstLine="720"/>
        <w:rPr>
          <w:b/>
          <w:bCs/>
        </w:rPr>
      </w:pPr>
      <w:r w:rsidRPr="00D76EAA">
        <w:rPr>
          <w:b/>
          <w:bCs/>
        </w:rPr>
        <w:tab/>
      </w:r>
      <w:r w:rsidRPr="00D76EAA">
        <w:rPr>
          <w:b/>
          <w:bCs/>
        </w:rPr>
        <w:br w:type="textWrapping" w:clear="all"/>
      </w:r>
    </w:p>
    <w:p w14:paraId="14CDFCBB" w14:textId="7CC36B21" w:rsidR="001C2970" w:rsidRPr="00D76EAA" w:rsidRDefault="001C2970" w:rsidP="001C2970">
      <w:pPr>
        <w:ind w:firstLine="720"/>
        <w:rPr>
          <w:b/>
          <w:bCs/>
        </w:rPr>
      </w:pPr>
    </w:p>
    <w:p w14:paraId="73F8FE39" w14:textId="3C5FEA08" w:rsidR="001C2970" w:rsidRPr="00D76EAA" w:rsidRDefault="001C2970" w:rsidP="001C2970">
      <w:pPr>
        <w:ind w:firstLine="720"/>
        <w:rPr>
          <w:b/>
          <w:bCs/>
        </w:rPr>
      </w:pPr>
    </w:p>
    <w:p w14:paraId="080B91D4" w14:textId="77777777" w:rsidR="001C2970" w:rsidRPr="00D76EAA" w:rsidRDefault="001C2970" w:rsidP="001C2970">
      <w:pPr>
        <w:ind w:firstLine="720"/>
        <w:rPr>
          <w:b/>
          <w:bCs/>
        </w:rPr>
      </w:pPr>
    </w:p>
    <w:p w14:paraId="1C649987" w14:textId="77777777" w:rsidR="001C2970" w:rsidRPr="00D76EAA" w:rsidRDefault="001C2970" w:rsidP="001C2970">
      <w:pPr>
        <w:ind w:firstLine="720"/>
        <w:rPr>
          <w:b/>
          <w:bCs/>
        </w:rPr>
      </w:pPr>
    </w:p>
    <w:p w14:paraId="13395603" w14:textId="67A3AF3E" w:rsidR="001C2970" w:rsidRPr="00D76EAA" w:rsidRDefault="001C2970" w:rsidP="001C2970">
      <w:pPr>
        <w:ind w:firstLine="720"/>
        <w:rPr>
          <w:b/>
          <w:bCs/>
        </w:rPr>
      </w:pPr>
    </w:p>
    <w:p w14:paraId="7C7C98E6" w14:textId="77777777" w:rsidR="001C2970" w:rsidRPr="00D76EAA" w:rsidRDefault="001C2970" w:rsidP="001C2970">
      <w:pPr>
        <w:ind w:firstLine="720"/>
        <w:rPr>
          <w:b/>
          <w:bCs/>
        </w:rPr>
      </w:pPr>
    </w:p>
    <w:p w14:paraId="3DCC19A9" w14:textId="3AF76830" w:rsidR="001C2970" w:rsidRPr="00D76EAA" w:rsidRDefault="001C2970" w:rsidP="00D76EAA">
      <w:pPr>
        <w:rPr>
          <w:b/>
          <w:bCs/>
        </w:rPr>
      </w:pPr>
    </w:p>
    <w:p w14:paraId="1F551268" w14:textId="382619D4" w:rsidR="001C2970" w:rsidRPr="009C044D" w:rsidRDefault="001C2970" w:rsidP="001C2970">
      <w:pPr>
        <w:pStyle w:val="Heading3"/>
        <w:numPr>
          <w:ilvl w:val="2"/>
          <w:numId w:val="2"/>
        </w:numPr>
        <w:jc w:val="left"/>
        <w:rPr>
          <w:b/>
          <w:bCs/>
          <w:sz w:val="32"/>
          <w:szCs w:val="32"/>
        </w:rPr>
      </w:pPr>
      <w:bookmarkStart w:id="37" w:name="_Toc166433195"/>
      <w:r w:rsidRPr="009C044D">
        <w:rPr>
          <w:b/>
          <w:bCs/>
          <w:sz w:val="32"/>
          <w:szCs w:val="32"/>
        </w:rPr>
        <w:lastRenderedPageBreak/>
        <w:t>Full Network Topology</w:t>
      </w:r>
      <w:bookmarkEnd w:id="37"/>
    </w:p>
    <w:p w14:paraId="5B989F12" w14:textId="5C0954F9" w:rsidR="00875271" w:rsidRPr="00D76EAA" w:rsidRDefault="00875271" w:rsidP="00875271">
      <w:pPr>
        <w:rPr>
          <w:b/>
          <w:bCs/>
        </w:rPr>
      </w:pPr>
    </w:p>
    <w:p w14:paraId="79001F8D" w14:textId="6D0DB0D7" w:rsidR="00875271" w:rsidRPr="00D76EAA" w:rsidRDefault="00671A53" w:rsidP="00875271">
      <w:pPr>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77696" behindDoc="0" locked="0" layoutInCell="1" allowOverlap="1" wp14:anchorId="72BF370D" wp14:editId="56CB1701">
            <wp:simplePos x="0" y="0"/>
            <wp:positionH relativeFrom="margin">
              <wp:align>center</wp:align>
            </wp:positionH>
            <wp:positionV relativeFrom="paragraph">
              <wp:posOffset>50676</wp:posOffset>
            </wp:positionV>
            <wp:extent cx="5946140" cy="4144010"/>
            <wp:effectExtent l="0" t="0" r="0" b="8890"/>
            <wp:wrapSquare wrapText="bothSides"/>
            <wp:docPr id="1212488233" name="Picture 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88233" name="Picture 17" descr="A computer screen 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6140" cy="4144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35701" w14:textId="1A0EB8B0" w:rsidR="00875271" w:rsidRPr="00D76EAA" w:rsidRDefault="00875271" w:rsidP="00875271">
      <w:pPr>
        <w:rPr>
          <w:b/>
          <w:bCs/>
        </w:rPr>
      </w:pPr>
    </w:p>
    <w:p w14:paraId="5334B06B" w14:textId="3C16435D" w:rsidR="00875271" w:rsidRPr="00D76EAA" w:rsidRDefault="00875271" w:rsidP="00875271">
      <w:pPr>
        <w:rPr>
          <w:b/>
          <w:bCs/>
        </w:rPr>
      </w:pPr>
    </w:p>
    <w:p w14:paraId="4BF899D4" w14:textId="516F7A64" w:rsidR="00875271" w:rsidRPr="00D76EAA" w:rsidRDefault="00875271" w:rsidP="00875271">
      <w:pPr>
        <w:rPr>
          <w:b/>
          <w:bCs/>
        </w:rPr>
      </w:pPr>
    </w:p>
    <w:p w14:paraId="6ECE57CF" w14:textId="1C34D1E0" w:rsidR="00875271" w:rsidRPr="00D76EAA" w:rsidRDefault="00875271" w:rsidP="00875271">
      <w:pPr>
        <w:rPr>
          <w:b/>
          <w:bCs/>
        </w:rPr>
      </w:pPr>
    </w:p>
    <w:p w14:paraId="3DDF7196" w14:textId="3601C013" w:rsidR="00875271" w:rsidRPr="00D76EAA" w:rsidRDefault="00875271" w:rsidP="00875271">
      <w:pPr>
        <w:rPr>
          <w:b/>
          <w:bCs/>
        </w:rPr>
      </w:pPr>
    </w:p>
    <w:p w14:paraId="10D63973" w14:textId="112DC55B" w:rsidR="00875271" w:rsidRPr="00D76EAA" w:rsidRDefault="00875271" w:rsidP="00875271">
      <w:pPr>
        <w:rPr>
          <w:b/>
          <w:bCs/>
        </w:rPr>
      </w:pPr>
    </w:p>
    <w:p w14:paraId="4D6D66A6" w14:textId="3E442069" w:rsidR="00875271" w:rsidRPr="00D76EAA" w:rsidRDefault="00875271" w:rsidP="00875271">
      <w:pPr>
        <w:rPr>
          <w:b/>
          <w:bCs/>
        </w:rPr>
      </w:pPr>
    </w:p>
    <w:p w14:paraId="39541399" w14:textId="3DC2440A" w:rsidR="00875271" w:rsidRPr="00D76EAA" w:rsidRDefault="00875271" w:rsidP="00875271">
      <w:pPr>
        <w:rPr>
          <w:b/>
          <w:bCs/>
        </w:rPr>
      </w:pPr>
    </w:p>
    <w:p w14:paraId="08D2B55C" w14:textId="5127E8B9" w:rsidR="00875271" w:rsidRPr="00D76EAA" w:rsidRDefault="00875271" w:rsidP="00875271">
      <w:pPr>
        <w:rPr>
          <w:b/>
          <w:bCs/>
        </w:rPr>
      </w:pPr>
    </w:p>
    <w:p w14:paraId="688CC624" w14:textId="0C21DAE6" w:rsidR="00875271" w:rsidRPr="00D76EAA" w:rsidRDefault="00875271" w:rsidP="00875271">
      <w:pPr>
        <w:rPr>
          <w:b/>
          <w:bCs/>
        </w:rPr>
      </w:pPr>
    </w:p>
    <w:p w14:paraId="67C7E1DD" w14:textId="77777777" w:rsidR="00875271" w:rsidRPr="00D76EAA" w:rsidRDefault="00875271" w:rsidP="00875271">
      <w:pPr>
        <w:rPr>
          <w:b/>
          <w:bCs/>
        </w:rPr>
      </w:pPr>
    </w:p>
    <w:p w14:paraId="3E13AB16" w14:textId="0C93EF05" w:rsidR="00875271" w:rsidRPr="00D76EAA" w:rsidRDefault="00875271" w:rsidP="00875271">
      <w:pPr>
        <w:rPr>
          <w:b/>
          <w:bCs/>
        </w:rPr>
      </w:pPr>
    </w:p>
    <w:p w14:paraId="2A139543" w14:textId="77777777" w:rsidR="00875271" w:rsidRPr="00D76EAA" w:rsidRDefault="00875271" w:rsidP="00875271">
      <w:pPr>
        <w:rPr>
          <w:b/>
          <w:bCs/>
        </w:rPr>
      </w:pPr>
    </w:p>
    <w:p w14:paraId="01FF42FD" w14:textId="77777777" w:rsidR="00875271" w:rsidRPr="00D76EAA" w:rsidRDefault="00875271" w:rsidP="00875271">
      <w:pPr>
        <w:rPr>
          <w:b/>
          <w:bCs/>
        </w:rPr>
      </w:pPr>
    </w:p>
    <w:p w14:paraId="44DFEC65" w14:textId="65F01CBF" w:rsidR="00875271" w:rsidRPr="00D76EAA" w:rsidRDefault="00875271" w:rsidP="00875271">
      <w:pPr>
        <w:rPr>
          <w:b/>
          <w:bCs/>
        </w:rPr>
      </w:pPr>
    </w:p>
    <w:p w14:paraId="1563E3B6" w14:textId="0C2408D5" w:rsidR="00875271" w:rsidRPr="00D76EAA" w:rsidRDefault="00875271" w:rsidP="00875271">
      <w:pPr>
        <w:rPr>
          <w:b/>
          <w:bCs/>
        </w:rPr>
      </w:pPr>
    </w:p>
    <w:p w14:paraId="4DDCF1D0" w14:textId="77777777" w:rsidR="00875271" w:rsidRPr="00D76EAA" w:rsidRDefault="00875271" w:rsidP="00875271">
      <w:pPr>
        <w:rPr>
          <w:b/>
          <w:bCs/>
        </w:rPr>
      </w:pPr>
    </w:p>
    <w:p w14:paraId="148B9095" w14:textId="77777777" w:rsidR="00875271" w:rsidRPr="00D76EAA" w:rsidRDefault="00875271" w:rsidP="00875271">
      <w:pPr>
        <w:rPr>
          <w:b/>
          <w:bCs/>
        </w:rPr>
      </w:pPr>
    </w:p>
    <w:p w14:paraId="449AC92E" w14:textId="7B76BF29" w:rsidR="00875271" w:rsidRPr="00D76EAA" w:rsidRDefault="00875271" w:rsidP="00875271">
      <w:pPr>
        <w:rPr>
          <w:b/>
          <w:bCs/>
        </w:rPr>
      </w:pPr>
    </w:p>
    <w:p w14:paraId="795DB62D" w14:textId="77777777" w:rsidR="00875271" w:rsidRPr="00D76EAA" w:rsidRDefault="00875271" w:rsidP="00875271">
      <w:pPr>
        <w:rPr>
          <w:b/>
          <w:bCs/>
        </w:rPr>
      </w:pPr>
    </w:p>
    <w:p w14:paraId="24907DA2" w14:textId="77777777" w:rsidR="00875271" w:rsidRPr="00D76EAA" w:rsidRDefault="00875271" w:rsidP="00875271">
      <w:pPr>
        <w:rPr>
          <w:b/>
          <w:bCs/>
        </w:rPr>
      </w:pPr>
    </w:p>
    <w:p w14:paraId="1B3F6998" w14:textId="2714589D" w:rsidR="00875271" w:rsidRPr="00D76EAA" w:rsidRDefault="00875271" w:rsidP="00875271">
      <w:pPr>
        <w:rPr>
          <w:b/>
          <w:bCs/>
        </w:rPr>
      </w:pPr>
    </w:p>
    <w:p w14:paraId="47BD1E1A" w14:textId="77777777" w:rsidR="00875271" w:rsidRPr="00D76EAA" w:rsidRDefault="00875271" w:rsidP="00875271">
      <w:pPr>
        <w:rPr>
          <w:b/>
          <w:bCs/>
        </w:rPr>
      </w:pPr>
    </w:p>
    <w:p w14:paraId="42E73F25" w14:textId="2DFFF4F8" w:rsidR="00875271" w:rsidRPr="00D76EAA" w:rsidRDefault="00875271" w:rsidP="00875271">
      <w:pPr>
        <w:rPr>
          <w:b/>
          <w:bCs/>
        </w:rPr>
      </w:pPr>
    </w:p>
    <w:p w14:paraId="6FC90D74" w14:textId="4F03794A" w:rsidR="00875271" w:rsidRPr="00D76EAA" w:rsidRDefault="00875271" w:rsidP="00875271">
      <w:pPr>
        <w:rPr>
          <w:b/>
          <w:bCs/>
        </w:rPr>
      </w:pPr>
    </w:p>
    <w:p w14:paraId="5AB7183C" w14:textId="4F659CEB" w:rsidR="00875271" w:rsidRPr="00D76EAA" w:rsidRDefault="00671A53" w:rsidP="00875271">
      <w:pPr>
        <w:rPr>
          <w:b/>
          <w:bCs/>
        </w:rPr>
      </w:pPr>
      <w:r w:rsidRPr="00D76EAA">
        <w:rPr>
          <w:rFonts w:ascii="Arial" w:hAnsi="Arial" w:cs="Arial"/>
          <w:b/>
          <w:bCs/>
          <w:noProof/>
          <w:color w:val="000000"/>
          <w:sz w:val="22"/>
          <w:szCs w:val="22"/>
          <w:bdr w:val="none" w:sz="0" w:space="0" w:color="auto" w:frame="1"/>
        </w:rPr>
        <w:drawing>
          <wp:anchor distT="0" distB="0" distL="114300" distR="114300" simplePos="0" relativeHeight="251676672" behindDoc="0" locked="0" layoutInCell="1" allowOverlap="1" wp14:anchorId="095895B3" wp14:editId="0841C083">
            <wp:simplePos x="0" y="0"/>
            <wp:positionH relativeFrom="margin">
              <wp:align>center</wp:align>
            </wp:positionH>
            <wp:positionV relativeFrom="paragraph">
              <wp:posOffset>111661</wp:posOffset>
            </wp:positionV>
            <wp:extent cx="4392295" cy="3874135"/>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2295" cy="387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1CA41" w14:textId="77777777" w:rsidR="00875271" w:rsidRPr="00D76EAA" w:rsidRDefault="00875271" w:rsidP="00875271">
      <w:pPr>
        <w:rPr>
          <w:b/>
          <w:bCs/>
        </w:rPr>
      </w:pPr>
    </w:p>
    <w:p w14:paraId="4A23DDBF" w14:textId="77777777" w:rsidR="00875271" w:rsidRPr="00D76EAA" w:rsidRDefault="00875271" w:rsidP="00875271">
      <w:pPr>
        <w:rPr>
          <w:b/>
          <w:bCs/>
        </w:rPr>
      </w:pPr>
    </w:p>
    <w:p w14:paraId="35AD0E63" w14:textId="77777777" w:rsidR="00875271" w:rsidRPr="00D76EAA" w:rsidRDefault="00875271" w:rsidP="00875271">
      <w:pPr>
        <w:rPr>
          <w:b/>
          <w:bCs/>
        </w:rPr>
      </w:pPr>
    </w:p>
    <w:p w14:paraId="6AC91D3D" w14:textId="77777777" w:rsidR="00875271" w:rsidRPr="00D76EAA" w:rsidRDefault="00875271" w:rsidP="00875271">
      <w:pPr>
        <w:rPr>
          <w:b/>
          <w:bCs/>
        </w:rPr>
      </w:pPr>
    </w:p>
    <w:p w14:paraId="2D9B5F77" w14:textId="77777777" w:rsidR="00875271" w:rsidRPr="00D76EAA" w:rsidRDefault="00875271" w:rsidP="00875271">
      <w:pPr>
        <w:rPr>
          <w:b/>
          <w:bCs/>
        </w:rPr>
      </w:pPr>
    </w:p>
    <w:p w14:paraId="681ED068" w14:textId="77777777" w:rsidR="00875271" w:rsidRPr="00D76EAA" w:rsidRDefault="00875271" w:rsidP="00875271">
      <w:pPr>
        <w:rPr>
          <w:b/>
          <w:bCs/>
        </w:rPr>
      </w:pPr>
    </w:p>
    <w:p w14:paraId="6162F281" w14:textId="77777777" w:rsidR="00875271" w:rsidRPr="00D76EAA" w:rsidRDefault="00875271" w:rsidP="00875271">
      <w:pPr>
        <w:rPr>
          <w:b/>
          <w:bCs/>
        </w:rPr>
      </w:pPr>
    </w:p>
    <w:p w14:paraId="4F2321B9" w14:textId="77777777" w:rsidR="00875271" w:rsidRPr="00D76EAA" w:rsidRDefault="00875271" w:rsidP="00875271">
      <w:pPr>
        <w:rPr>
          <w:b/>
          <w:bCs/>
        </w:rPr>
      </w:pPr>
    </w:p>
    <w:p w14:paraId="3064A476" w14:textId="77777777" w:rsidR="00875271" w:rsidRPr="00D76EAA" w:rsidRDefault="00875271" w:rsidP="00875271">
      <w:pPr>
        <w:rPr>
          <w:b/>
          <w:bCs/>
        </w:rPr>
      </w:pPr>
    </w:p>
    <w:p w14:paraId="25C19AD7" w14:textId="77777777" w:rsidR="00875271" w:rsidRPr="00D76EAA" w:rsidRDefault="00875271" w:rsidP="00875271">
      <w:pPr>
        <w:rPr>
          <w:b/>
          <w:bCs/>
        </w:rPr>
      </w:pPr>
    </w:p>
    <w:p w14:paraId="23DE7731" w14:textId="77777777" w:rsidR="00875271" w:rsidRPr="00D76EAA" w:rsidRDefault="00875271" w:rsidP="00875271">
      <w:pPr>
        <w:rPr>
          <w:b/>
          <w:bCs/>
        </w:rPr>
      </w:pPr>
    </w:p>
    <w:p w14:paraId="201CAEB4" w14:textId="77777777" w:rsidR="00875271" w:rsidRPr="00D76EAA" w:rsidRDefault="00875271" w:rsidP="00875271">
      <w:pPr>
        <w:rPr>
          <w:b/>
          <w:bCs/>
        </w:rPr>
      </w:pPr>
    </w:p>
    <w:p w14:paraId="1205E5B8" w14:textId="77777777" w:rsidR="00875271" w:rsidRPr="00D76EAA" w:rsidRDefault="00875271" w:rsidP="00875271">
      <w:pPr>
        <w:rPr>
          <w:b/>
          <w:bCs/>
        </w:rPr>
      </w:pPr>
    </w:p>
    <w:p w14:paraId="4FD8CA90" w14:textId="77777777" w:rsidR="00875271" w:rsidRPr="00D76EAA" w:rsidRDefault="00875271" w:rsidP="00875271">
      <w:pPr>
        <w:rPr>
          <w:b/>
          <w:bCs/>
        </w:rPr>
      </w:pPr>
    </w:p>
    <w:p w14:paraId="07DC72DC" w14:textId="77777777" w:rsidR="00875271" w:rsidRPr="00D76EAA" w:rsidRDefault="00875271" w:rsidP="00875271">
      <w:pPr>
        <w:rPr>
          <w:b/>
          <w:bCs/>
        </w:rPr>
      </w:pPr>
    </w:p>
    <w:p w14:paraId="3D68AF50" w14:textId="77777777" w:rsidR="00875271" w:rsidRPr="00D76EAA" w:rsidRDefault="00875271" w:rsidP="00875271">
      <w:pPr>
        <w:rPr>
          <w:b/>
          <w:bCs/>
        </w:rPr>
      </w:pPr>
    </w:p>
    <w:p w14:paraId="32806A0F" w14:textId="77777777" w:rsidR="00875271" w:rsidRPr="00D76EAA" w:rsidRDefault="00875271" w:rsidP="00875271">
      <w:pPr>
        <w:rPr>
          <w:b/>
          <w:bCs/>
        </w:rPr>
      </w:pPr>
    </w:p>
    <w:p w14:paraId="3756C374" w14:textId="77777777" w:rsidR="00875271" w:rsidRPr="00D76EAA" w:rsidRDefault="00875271" w:rsidP="00875271">
      <w:pPr>
        <w:rPr>
          <w:b/>
          <w:bCs/>
        </w:rPr>
      </w:pPr>
    </w:p>
    <w:p w14:paraId="6F484163" w14:textId="77777777" w:rsidR="00875271" w:rsidRPr="00D76EAA" w:rsidRDefault="00875271" w:rsidP="00875271">
      <w:pPr>
        <w:rPr>
          <w:b/>
          <w:bCs/>
        </w:rPr>
      </w:pPr>
    </w:p>
    <w:p w14:paraId="4D1F0532" w14:textId="77777777" w:rsidR="00875271" w:rsidRPr="00D76EAA" w:rsidRDefault="00875271" w:rsidP="00875271">
      <w:pPr>
        <w:rPr>
          <w:b/>
          <w:bCs/>
        </w:rPr>
      </w:pPr>
    </w:p>
    <w:p w14:paraId="24D20571" w14:textId="77777777" w:rsidR="00875271" w:rsidRPr="00D76EAA" w:rsidRDefault="00875271" w:rsidP="00875271">
      <w:pPr>
        <w:rPr>
          <w:b/>
          <w:bCs/>
        </w:rPr>
      </w:pPr>
    </w:p>
    <w:p w14:paraId="1BF2F32A" w14:textId="77777777" w:rsidR="002A461D" w:rsidRPr="00D76EAA" w:rsidRDefault="002A461D" w:rsidP="002A461D">
      <w:pPr>
        <w:rPr>
          <w:b/>
          <w:bCs/>
        </w:rPr>
      </w:pPr>
    </w:p>
    <w:p w14:paraId="2E7F78F0" w14:textId="660E8FD9" w:rsidR="002A461D" w:rsidRPr="00D76EAA" w:rsidRDefault="002A461D" w:rsidP="002A461D">
      <w:pPr>
        <w:pStyle w:val="Heading1"/>
        <w:numPr>
          <w:ilvl w:val="0"/>
          <w:numId w:val="2"/>
        </w:numPr>
        <w:jc w:val="left"/>
        <w:rPr>
          <w:bCs/>
          <w:sz w:val="40"/>
          <w:szCs w:val="40"/>
        </w:rPr>
      </w:pPr>
      <w:bookmarkStart w:id="38" w:name="_Toc166433196"/>
      <w:r w:rsidRPr="00D76EAA">
        <w:rPr>
          <w:bCs/>
          <w:sz w:val="40"/>
          <w:szCs w:val="40"/>
        </w:rPr>
        <w:lastRenderedPageBreak/>
        <w:t>CONCLUSION</w:t>
      </w:r>
      <w:bookmarkEnd w:id="38"/>
    </w:p>
    <w:p w14:paraId="6C06D3E4" w14:textId="77777777" w:rsidR="00035D69" w:rsidRPr="00D76EAA" w:rsidRDefault="00035D69" w:rsidP="00035D69">
      <w:pPr>
        <w:rPr>
          <w:b/>
          <w:bCs/>
        </w:rPr>
      </w:pPr>
    </w:p>
    <w:p w14:paraId="43CF2D6A" w14:textId="782956EE" w:rsidR="00035D69" w:rsidRPr="007D2230" w:rsidRDefault="003067EC" w:rsidP="003067EC">
      <w:pPr>
        <w:jc w:val="both"/>
      </w:pPr>
      <w:r w:rsidRPr="007D2230">
        <w:t>In conclusion, the implementation of an Intrusion Detection System (IDS) on Cisco Packet Tracer represents a proactive step towards enhancing network security. By leveraging Packet Tracer's capabilities, we aim to fortify network infrastructures by detecting and responding to security threats effectively. Through simulations of real-world network environments, we can evaluate the IDS's performance in identifying and mitigating various intrusions. This project empowers network administrators with a powerful tool to safeguard their networks against evolving cyber threats. Moving forward, the integration of IDS into network designs offers a crucial layer of defense, ensuring operational continuity and protecting sensitive data. As technology evolves, leveraging tools like Packet Tracer becomes essential in staying ahead of cyber threats and maintaining a robust security posture in interconnected environments.</w:t>
      </w:r>
    </w:p>
    <w:p w14:paraId="49B67839" w14:textId="77777777" w:rsidR="002A461D" w:rsidRPr="00D76EAA" w:rsidRDefault="002A461D" w:rsidP="002A461D">
      <w:pPr>
        <w:rPr>
          <w:b/>
          <w:bCs/>
        </w:rPr>
      </w:pPr>
    </w:p>
    <w:p w14:paraId="3F05883D" w14:textId="1F42522B" w:rsidR="002A461D" w:rsidRPr="00D76EAA" w:rsidRDefault="002A461D" w:rsidP="002A461D">
      <w:pPr>
        <w:pStyle w:val="Heading1"/>
        <w:numPr>
          <w:ilvl w:val="0"/>
          <w:numId w:val="2"/>
        </w:numPr>
        <w:jc w:val="left"/>
        <w:rPr>
          <w:bCs/>
          <w:sz w:val="40"/>
          <w:szCs w:val="40"/>
        </w:rPr>
      </w:pPr>
      <w:bookmarkStart w:id="39" w:name="_Toc166433197"/>
      <w:r w:rsidRPr="00D76EAA">
        <w:rPr>
          <w:bCs/>
          <w:sz w:val="40"/>
          <w:szCs w:val="40"/>
        </w:rPr>
        <w:t>REFERENCES</w:t>
      </w:r>
      <w:bookmarkEnd w:id="39"/>
    </w:p>
    <w:p w14:paraId="74489255" w14:textId="77777777" w:rsidR="00035D69" w:rsidRPr="00D76EAA" w:rsidRDefault="00035D69" w:rsidP="00035D69">
      <w:pPr>
        <w:rPr>
          <w:b/>
          <w:bCs/>
        </w:rPr>
      </w:pPr>
    </w:p>
    <w:p w14:paraId="1084CD1C" w14:textId="3B7CF842" w:rsidR="00035D69" w:rsidRPr="007D2230" w:rsidRDefault="00035D69" w:rsidP="007D2230">
      <w:pPr>
        <w:pStyle w:val="ListParagraph"/>
        <w:numPr>
          <w:ilvl w:val="0"/>
          <w:numId w:val="28"/>
        </w:numPr>
      </w:pPr>
      <w:r w:rsidRPr="007D2230">
        <w:t>Taşdelen, K. (2004). Interactive based, Interactive, Virtual Microcontroller , Laboratory Design for Engineering Education, Graduate Thesis, Süleyman Demirel University, Institute of Science, Isparta.</w:t>
      </w:r>
    </w:p>
    <w:p w14:paraId="5CAC6D79" w14:textId="77777777" w:rsidR="00035D69" w:rsidRPr="007D2230" w:rsidRDefault="00035D69" w:rsidP="00035D69"/>
    <w:p w14:paraId="532F1F09" w14:textId="77777777" w:rsidR="007D2230" w:rsidRDefault="00035D69" w:rsidP="007D2230">
      <w:pPr>
        <w:pStyle w:val="ListParagraph"/>
        <w:numPr>
          <w:ilvl w:val="0"/>
          <w:numId w:val="28"/>
        </w:numPr>
      </w:pPr>
      <w:r w:rsidRPr="007D2230">
        <w:t>Jakab František, Janitor Jozef, Visual Learning: Case Study of Cisco Networking Academy’s PACKET TRACER 5.0 Application, Proc. Of 6th International Conference on Emerging eLearning Technologies and Applications</w:t>
      </w:r>
    </w:p>
    <w:p w14:paraId="51C68445" w14:textId="77777777" w:rsidR="007D2230" w:rsidRDefault="007D2230" w:rsidP="007D2230">
      <w:pPr>
        <w:pStyle w:val="ListParagraph"/>
      </w:pPr>
    </w:p>
    <w:p w14:paraId="423D2C2B" w14:textId="77777777" w:rsidR="007D2230" w:rsidRDefault="007D2230" w:rsidP="007D2230">
      <w:pPr>
        <w:pStyle w:val="ListParagraph"/>
        <w:numPr>
          <w:ilvl w:val="0"/>
          <w:numId w:val="28"/>
        </w:numPr>
      </w:pPr>
      <w:r w:rsidRPr="007D2230">
        <w:t>Odom, W. (2004). Computer Networking first-step. Cisco Pres</w:t>
      </w:r>
    </w:p>
    <w:p w14:paraId="6E8B9FFD" w14:textId="77777777" w:rsidR="007D2230" w:rsidRDefault="007D2230" w:rsidP="007D2230">
      <w:pPr>
        <w:pStyle w:val="ListParagraph"/>
      </w:pPr>
    </w:p>
    <w:p w14:paraId="06365C9D" w14:textId="77777777" w:rsidR="007D2230" w:rsidRPr="007D2230" w:rsidRDefault="007D2230" w:rsidP="007D2230">
      <w:pPr>
        <w:pStyle w:val="ListParagraph"/>
      </w:pPr>
    </w:p>
    <w:p w14:paraId="41461344" w14:textId="77777777" w:rsidR="007D2230" w:rsidRPr="007D2230" w:rsidRDefault="007D2230" w:rsidP="007D2230">
      <w:pPr>
        <w:pStyle w:val="ListParagraph"/>
        <w:numPr>
          <w:ilvl w:val="0"/>
          <w:numId w:val="28"/>
        </w:numPr>
      </w:pPr>
      <w:hyperlink r:id="rId32" w:history="1">
        <w:r w:rsidRPr="007D2230">
          <w:t>https://www.youtube.com/watch?v=_sr9yTw20FU</w:t>
        </w:r>
      </w:hyperlink>
    </w:p>
    <w:p w14:paraId="70C89072" w14:textId="3D09EFEC" w:rsidR="00035D69" w:rsidRPr="007D2230" w:rsidRDefault="00035D69" w:rsidP="007D2230">
      <w:pPr>
        <w:pStyle w:val="ListParagraph"/>
      </w:pPr>
    </w:p>
    <w:sectPr w:rsidR="00035D69" w:rsidRPr="007D2230" w:rsidSect="00A61A31">
      <w:footerReference w:type="default" r:id="rId33"/>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7ACAC3" w14:textId="77777777" w:rsidR="0057272D" w:rsidRDefault="0057272D" w:rsidP="00E74B29">
      <w:r>
        <w:separator/>
      </w:r>
    </w:p>
  </w:endnote>
  <w:endnote w:type="continuationSeparator" w:id="0">
    <w:p w14:paraId="0EEB314B" w14:textId="77777777" w:rsidR="0057272D" w:rsidRDefault="0057272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4D055" w14:textId="77777777" w:rsidR="00035D69" w:rsidRDefault="00035D69">
    <w:pPr>
      <w:pStyle w:val="Footer"/>
      <w:tabs>
        <w:tab w:val="clear" w:pos="4680"/>
        <w:tab w:val="clear" w:pos="9360"/>
      </w:tabs>
      <w:jc w:val="center"/>
      <w:rPr>
        <w:caps/>
        <w:noProof/>
      </w:rPr>
    </w:pPr>
    <w:r>
      <w:rPr>
        <w:caps/>
      </w:rPr>
      <w:fldChar w:fldCharType="begin"/>
    </w:r>
    <w:r>
      <w:rPr>
        <w:caps/>
      </w:rPr>
      <w:instrText xml:space="preserve"> PAGE   \* MERGEFORMAT </w:instrText>
    </w:r>
    <w:r>
      <w:rPr>
        <w:caps/>
      </w:rPr>
      <w:fldChar w:fldCharType="separate"/>
    </w:r>
    <w:r>
      <w:rPr>
        <w:caps/>
        <w:noProof/>
      </w:rPr>
      <w:t>2</w:t>
    </w:r>
    <w:r>
      <w:rPr>
        <w:caps/>
        <w:noProof/>
      </w:rPr>
      <w:fldChar w:fldCharType="end"/>
    </w:r>
  </w:p>
  <w:p w14:paraId="26D6609A" w14:textId="77777777" w:rsidR="00035D69" w:rsidRDefault="00035D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2F5453" w14:textId="77777777" w:rsidR="0057272D" w:rsidRDefault="0057272D" w:rsidP="00E74B29">
      <w:r>
        <w:separator/>
      </w:r>
    </w:p>
  </w:footnote>
  <w:footnote w:type="continuationSeparator" w:id="0">
    <w:p w14:paraId="6E5A5DFD" w14:textId="77777777" w:rsidR="0057272D" w:rsidRDefault="0057272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0979"/>
    <w:multiLevelType w:val="hybridMultilevel"/>
    <w:tmpl w:val="DB40DA6A"/>
    <w:lvl w:ilvl="0" w:tplc="7A50D0AA">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 w15:restartNumberingAfterBreak="0">
    <w:nsid w:val="07736C9A"/>
    <w:multiLevelType w:val="hybridMultilevel"/>
    <w:tmpl w:val="43440806"/>
    <w:lvl w:ilvl="0" w:tplc="73143740">
      <w:start w:val="4"/>
      <w:numFmt w:val="bullet"/>
      <w:lvlText w:val="•"/>
      <w:lvlJc w:val="left"/>
      <w:pPr>
        <w:ind w:left="2160" w:hanging="360"/>
      </w:pPr>
      <w:rPr>
        <w:rFonts w:ascii="Georgia" w:eastAsiaTheme="minorHAnsi" w:hAnsi="Georgia" w:cstheme="minorBidi" w:hint="default"/>
      </w:rPr>
    </w:lvl>
    <w:lvl w:ilvl="1" w:tplc="10000003">
      <w:start w:val="1"/>
      <w:numFmt w:val="bullet"/>
      <w:lvlText w:val="o"/>
      <w:lvlJc w:val="left"/>
      <w:pPr>
        <w:ind w:left="2880" w:hanging="360"/>
      </w:pPr>
      <w:rPr>
        <w:rFonts w:ascii="Courier New" w:hAnsi="Courier New" w:cs="Courier New" w:hint="default"/>
      </w:rPr>
    </w:lvl>
    <w:lvl w:ilvl="2" w:tplc="10000005" w:tentative="1">
      <w:start w:val="1"/>
      <w:numFmt w:val="bullet"/>
      <w:lvlText w:val=""/>
      <w:lvlJc w:val="left"/>
      <w:pPr>
        <w:ind w:left="3600" w:hanging="360"/>
      </w:pPr>
      <w:rPr>
        <w:rFonts w:ascii="Wingdings" w:hAnsi="Wingdings" w:hint="default"/>
      </w:rPr>
    </w:lvl>
    <w:lvl w:ilvl="3" w:tplc="10000001" w:tentative="1">
      <w:start w:val="1"/>
      <w:numFmt w:val="bullet"/>
      <w:lvlText w:val=""/>
      <w:lvlJc w:val="left"/>
      <w:pPr>
        <w:ind w:left="4320" w:hanging="360"/>
      </w:pPr>
      <w:rPr>
        <w:rFonts w:ascii="Symbol" w:hAnsi="Symbol" w:hint="default"/>
      </w:rPr>
    </w:lvl>
    <w:lvl w:ilvl="4" w:tplc="10000003" w:tentative="1">
      <w:start w:val="1"/>
      <w:numFmt w:val="bullet"/>
      <w:lvlText w:val="o"/>
      <w:lvlJc w:val="left"/>
      <w:pPr>
        <w:ind w:left="5040" w:hanging="360"/>
      </w:pPr>
      <w:rPr>
        <w:rFonts w:ascii="Courier New" w:hAnsi="Courier New" w:cs="Courier New" w:hint="default"/>
      </w:rPr>
    </w:lvl>
    <w:lvl w:ilvl="5" w:tplc="10000005" w:tentative="1">
      <w:start w:val="1"/>
      <w:numFmt w:val="bullet"/>
      <w:lvlText w:val=""/>
      <w:lvlJc w:val="left"/>
      <w:pPr>
        <w:ind w:left="5760" w:hanging="360"/>
      </w:pPr>
      <w:rPr>
        <w:rFonts w:ascii="Wingdings" w:hAnsi="Wingdings" w:hint="default"/>
      </w:rPr>
    </w:lvl>
    <w:lvl w:ilvl="6" w:tplc="10000001" w:tentative="1">
      <w:start w:val="1"/>
      <w:numFmt w:val="bullet"/>
      <w:lvlText w:val=""/>
      <w:lvlJc w:val="left"/>
      <w:pPr>
        <w:ind w:left="6480" w:hanging="360"/>
      </w:pPr>
      <w:rPr>
        <w:rFonts w:ascii="Symbol" w:hAnsi="Symbol" w:hint="default"/>
      </w:rPr>
    </w:lvl>
    <w:lvl w:ilvl="7" w:tplc="10000003" w:tentative="1">
      <w:start w:val="1"/>
      <w:numFmt w:val="bullet"/>
      <w:lvlText w:val="o"/>
      <w:lvlJc w:val="left"/>
      <w:pPr>
        <w:ind w:left="7200" w:hanging="360"/>
      </w:pPr>
      <w:rPr>
        <w:rFonts w:ascii="Courier New" w:hAnsi="Courier New" w:cs="Courier New" w:hint="default"/>
      </w:rPr>
    </w:lvl>
    <w:lvl w:ilvl="8" w:tplc="10000005" w:tentative="1">
      <w:start w:val="1"/>
      <w:numFmt w:val="bullet"/>
      <w:lvlText w:val=""/>
      <w:lvlJc w:val="left"/>
      <w:pPr>
        <w:ind w:left="7920" w:hanging="360"/>
      </w:pPr>
      <w:rPr>
        <w:rFonts w:ascii="Wingdings" w:hAnsi="Wingdings" w:hint="default"/>
      </w:rPr>
    </w:lvl>
  </w:abstractNum>
  <w:abstractNum w:abstractNumId="2" w15:restartNumberingAfterBreak="0">
    <w:nsid w:val="0A285C53"/>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AA6967"/>
    <w:multiLevelType w:val="hybridMultilevel"/>
    <w:tmpl w:val="9EB4E202"/>
    <w:lvl w:ilvl="0" w:tplc="73143740">
      <w:start w:val="4"/>
      <w:numFmt w:val="bullet"/>
      <w:lvlText w:val="•"/>
      <w:lvlJc w:val="left"/>
      <w:pPr>
        <w:ind w:left="1800" w:hanging="360"/>
      </w:pPr>
      <w:rPr>
        <w:rFonts w:ascii="Georgia" w:eastAsiaTheme="minorHAnsi" w:hAnsi="Georgia"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0E36701C"/>
    <w:multiLevelType w:val="hybridMultilevel"/>
    <w:tmpl w:val="40C0816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14CB5FBE"/>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784201"/>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866A80"/>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5B502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6240AA"/>
    <w:multiLevelType w:val="hybridMultilevel"/>
    <w:tmpl w:val="CBC49250"/>
    <w:lvl w:ilvl="0" w:tplc="10000001">
      <w:start w:val="1"/>
      <w:numFmt w:val="bullet"/>
      <w:lvlText w:val=""/>
      <w:lvlJc w:val="left"/>
      <w:pPr>
        <w:ind w:left="2520" w:hanging="360"/>
      </w:pPr>
      <w:rPr>
        <w:rFonts w:ascii="Symbol" w:hAnsi="Symbol" w:hint="default"/>
      </w:rPr>
    </w:lvl>
    <w:lvl w:ilvl="1" w:tplc="10000003" w:tentative="1">
      <w:start w:val="1"/>
      <w:numFmt w:val="bullet"/>
      <w:lvlText w:val="o"/>
      <w:lvlJc w:val="left"/>
      <w:pPr>
        <w:ind w:left="3240" w:hanging="360"/>
      </w:pPr>
      <w:rPr>
        <w:rFonts w:ascii="Courier New" w:hAnsi="Courier New" w:cs="Courier New" w:hint="default"/>
      </w:rPr>
    </w:lvl>
    <w:lvl w:ilvl="2" w:tplc="10000005" w:tentative="1">
      <w:start w:val="1"/>
      <w:numFmt w:val="bullet"/>
      <w:lvlText w:val=""/>
      <w:lvlJc w:val="left"/>
      <w:pPr>
        <w:ind w:left="3960" w:hanging="360"/>
      </w:pPr>
      <w:rPr>
        <w:rFonts w:ascii="Wingdings" w:hAnsi="Wingdings" w:hint="default"/>
      </w:rPr>
    </w:lvl>
    <w:lvl w:ilvl="3" w:tplc="10000001" w:tentative="1">
      <w:start w:val="1"/>
      <w:numFmt w:val="bullet"/>
      <w:lvlText w:val=""/>
      <w:lvlJc w:val="left"/>
      <w:pPr>
        <w:ind w:left="4680" w:hanging="360"/>
      </w:pPr>
      <w:rPr>
        <w:rFonts w:ascii="Symbol" w:hAnsi="Symbol" w:hint="default"/>
      </w:rPr>
    </w:lvl>
    <w:lvl w:ilvl="4" w:tplc="10000003" w:tentative="1">
      <w:start w:val="1"/>
      <w:numFmt w:val="bullet"/>
      <w:lvlText w:val="o"/>
      <w:lvlJc w:val="left"/>
      <w:pPr>
        <w:ind w:left="5400" w:hanging="360"/>
      </w:pPr>
      <w:rPr>
        <w:rFonts w:ascii="Courier New" w:hAnsi="Courier New" w:cs="Courier New" w:hint="default"/>
      </w:rPr>
    </w:lvl>
    <w:lvl w:ilvl="5" w:tplc="10000005" w:tentative="1">
      <w:start w:val="1"/>
      <w:numFmt w:val="bullet"/>
      <w:lvlText w:val=""/>
      <w:lvlJc w:val="left"/>
      <w:pPr>
        <w:ind w:left="6120" w:hanging="360"/>
      </w:pPr>
      <w:rPr>
        <w:rFonts w:ascii="Wingdings" w:hAnsi="Wingdings" w:hint="default"/>
      </w:rPr>
    </w:lvl>
    <w:lvl w:ilvl="6" w:tplc="10000001" w:tentative="1">
      <w:start w:val="1"/>
      <w:numFmt w:val="bullet"/>
      <w:lvlText w:val=""/>
      <w:lvlJc w:val="left"/>
      <w:pPr>
        <w:ind w:left="6840" w:hanging="360"/>
      </w:pPr>
      <w:rPr>
        <w:rFonts w:ascii="Symbol" w:hAnsi="Symbol" w:hint="default"/>
      </w:rPr>
    </w:lvl>
    <w:lvl w:ilvl="7" w:tplc="10000003" w:tentative="1">
      <w:start w:val="1"/>
      <w:numFmt w:val="bullet"/>
      <w:lvlText w:val="o"/>
      <w:lvlJc w:val="left"/>
      <w:pPr>
        <w:ind w:left="7560" w:hanging="360"/>
      </w:pPr>
      <w:rPr>
        <w:rFonts w:ascii="Courier New" w:hAnsi="Courier New" w:cs="Courier New" w:hint="default"/>
      </w:rPr>
    </w:lvl>
    <w:lvl w:ilvl="8" w:tplc="10000005" w:tentative="1">
      <w:start w:val="1"/>
      <w:numFmt w:val="bullet"/>
      <w:lvlText w:val=""/>
      <w:lvlJc w:val="left"/>
      <w:pPr>
        <w:ind w:left="8280" w:hanging="360"/>
      </w:pPr>
      <w:rPr>
        <w:rFonts w:ascii="Wingdings" w:hAnsi="Wingdings" w:hint="default"/>
      </w:rPr>
    </w:lvl>
  </w:abstractNum>
  <w:abstractNum w:abstractNumId="1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A52392F"/>
    <w:multiLevelType w:val="hybridMultilevel"/>
    <w:tmpl w:val="5D40F50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2" w15:restartNumberingAfterBreak="0">
    <w:nsid w:val="3410066A"/>
    <w:multiLevelType w:val="hybridMultilevel"/>
    <w:tmpl w:val="7F78B51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3C8E5433"/>
    <w:multiLevelType w:val="hybridMultilevel"/>
    <w:tmpl w:val="52088350"/>
    <w:lvl w:ilvl="0" w:tplc="7A50D0AA">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4" w15:restartNumberingAfterBreak="0">
    <w:nsid w:val="3FDE594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39E51E2"/>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B293169"/>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DE221C3"/>
    <w:multiLevelType w:val="hybridMultilevel"/>
    <w:tmpl w:val="D920588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51D10277"/>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67F01D1"/>
    <w:multiLevelType w:val="hybridMultilevel"/>
    <w:tmpl w:val="B5FC360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57F51C66"/>
    <w:multiLevelType w:val="hybridMultilevel"/>
    <w:tmpl w:val="981CF632"/>
    <w:lvl w:ilvl="0" w:tplc="73143740">
      <w:start w:val="4"/>
      <w:numFmt w:val="bullet"/>
      <w:lvlText w:val="•"/>
      <w:lvlJc w:val="left"/>
      <w:pPr>
        <w:ind w:left="1800" w:hanging="360"/>
      </w:pPr>
      <w:rPr>
        <w:rFonts w:ascii="Georgia" w:eastAsiaTheme="minorHAnsi" w:hAnsi="Georgia"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602A7207"/>
    <w:multiLevelType w:val="hybridMultilevel"/>
    <w:tmpl w:val="7EB452AA"/>
    <w:lvl w:ilvl="0" w:tplc="7A50D0AA">
      <w:start w:val="1"/>
      <w:numFmt w:val="decimal"/>
      <w:lvlText w:val="%1."/>
      <w:lvlJc w:val="left"/>
      <w:pPr>
        <w:ind w:left="180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22" w15:restartNumberingAfterBreak="0">
    <w:nsid w:val="6153036C"/>
    <w:multiLevelType w:val="hybridMultilevel"/>
    <w:tmpl w:val="E60841E4"/>
    <w:lvl w:ilvl="0" w:tplc="73143740">
      <w:start w:val="4"/>
      <w:numFmt w:val="bullet"/>
      <w:lvlText w:val="•"/>
      <w:lvlJc w:val="left"/>
      <w:pPr>
        <w:ind w:left="3960" w:hanging="360"/>
      </w:pPr>
      <w:rPr>
        <w:rFonts w:ascii="Georgia" w:eastAsiaTheme="minorHAnsi" w:hAnsi="Georgia" w:cstheme="minorBidi" w:hint="default"/>
      </w:rPr>
    </w:lvl>
    <w:lvl w:ilvl="1" w:tplc="10000003" w:tentative="1">
      <w:start w:val="1"/>
      <w:numFmt w:val="bullet"/>
      <w:lvlText w:val="o"/>
      <w:lvlJc w:val="left"/>
      <w:pPr>
        <w:ind w:left="3600" w:hanging="360"/>
      </w:pPr>
      <w:rPr>
        <w:rFonts w:ascii="Courier New" w:hAnsi="Courier New" w:cs="Courier New" w:hint="default"/>
      </w:rPr>
    </w:lvl>
    <w:lvl w:ilvl="2" w:tplc="10000005" w:tentative="1">
      <w:start w:val="1"/>
      <w:numFmt w:val="bullet"/>
      <w:lvlText w:val=""/>
      <w:lvlJc w:val="left"/>
      <w:pPr>
        <w:ind w:left="4320" w:hanging="360"/>
      </w:pPr>
      <w:rPr>
        <w:rFonts w:ascii="Wingdings" w:hAnsi="Wingdings" w:hint="default"/>
      </w:rPr>
    </w:lvl>
    <w:lvl w:ilvl="3" w:tplc="10000001" w:tentative="1">
      <w:start w:val="1"/>
      <w:numFmt w:val="bullet"/>
      <w:lvlText w:val=""/>
      <w:lvlJc w:val="left"/>
      <w:pPr>
        <w:ind w:left="5040" w:hanging="360"/>
      </w:pPr>
      <w:rPr>
        <w:rFonts w:ascii="Symbol" w:hAnsi="Symbol" w:hint="default"/>
      </w:rPr>
    </w:lvl>
    <w:lvl w:ilvl="4" w:tplc="10000003" w:tentative="1">
      <w:start w:val="1"/>
      <w:numFmt w:val="bullet"/>
      <w:lvlText w:val="o"/>
      <w:lvlJc w:val="left"/>
      <w:pPr>
        <w:ind w:left="5760" w:hanging="360"/>
      </w:pPr>
      <w:rPr>
        <w:rFonts w:ascii="Courier New" w:hAnsi="Courier New" w:cs="Courier New" w:hint="default"/>
      </w:rPr>
    </w:lvl>
    <w:lvl w:ilvl="5" w:tplc="10000005" w:tentative="1">
      <w:start w:val="1"/>
      <w:numFmt w:val="bullet"/>
      <w:lvlText w:val=""/>
      <w:lvlJc w:val="left"/>
      <w:pPr>
        <w:ind w:left="6480" w:hanging="360"/>
      </w:pPr>
      <w:rPr>
        <w:rFonts w:ascii="Wingdings" w:hAnsi="Wingdings" w:hint="default"/>
      </w:rPr>
    </w:lvl>
    <w:lvl w:ilvl="6" w:tplc="10000001" w:tentative="1">
      <w:start w:val="1"/>
      <w:numFmt w:val="bullet"/>
      <w:lvlText w:val=""/>
      <w:lvlJc w:val="left"/>
      <w:pPr>
        <w:ind w:left="7200" w:hanging="360"/>
      </w:pPr>
      <w:rPr>
        <w:rFonts w:ascii="Symbol" w:hAnsi="Symbol" w:hint="default"/>
      </w:rPr>
    </w:lvl>
    <w:lvl w:ilvl="7" w:tplc="10000003" w:tentative="1">
      <w:start w:val="1"/>
      <w:numFmt w:val="bullet"/>
      <w:lvlText w:val="o"/>
      <w:lvlJc w:val="left"/>
      <w:pPr>
        <w:ind w:left="7920" w:hanging="360"/>
      </w:pPr>
      <w:rPr>
        <w:rFonts w:ascii="Courier New" w:hAnsi="Courier New" w:cs="Courier New" w:hint="default"/>
      </w:rPr>
    </w:lvl>
    <w:lvl w:ilvl="8" w:tplc="10000005" w:tentative="1">
      <w:start w:val="1"/>
      <w:numFmt w:val="bullet"/>
      <w:lvlText w:val=""/>
      <w:lvlJc w:val="left"/>
      <w:pPr>
        <w:ind w:left="8640" w:hanging="360"/>
      </w:pPr>
      <w:rPr>
        <w:rFonts w:ascii="Wingdings" w:hAnsi="Wingdings" w:hint="default"/>
      </w:rPr>
    </w:lvl>
  </w:abstractNum>
  <w:abstractNum w:abstractNumId="23" w15:restartNumberingAfterBreak="0">
    <w:nsid w:val="61FF2CD2"/>
    <w:multiLevelType w:val="hybridMultilevel"/>
    <w:tmpl w:val="3F18DC74"/>
    <w:lvl w:ilvl="0" w:tplc="10000001">
      <w:start w:val="1"/>
      <w:numFmt w:val="bullet"/>
      <w:lvlText w:val=""/>
      <w:lvlJc w:val="left"/>
      <w:pPr>
        <w:ind w:left="2160" w:hanging="360"/>
      </w:pPr>
      <w:rPr>
        <w:rFonts w:ascii="Symbol" w:hAnsi="Symbol" w:hint="default"/>
      </w:rPr>
    </w:lvl>
    <w:lvl w:ilvl="1" w:tplc="10000003" w:tentative="1">
      <w:start w:val="1"/>
      <w:numFmt w:val="bullet"/>
      <w:lvlText w:val="o"/>
      <w:lvlJc w:val="left"/>
      <w:pPr>
        <w:ind w:left="2880" w:hanging="360"/>
      </w:pPr>
      <w:rPr>
        <w:rFonts w:ascii="Courier New" w:hAnsi="Courier New" w:cs="Courier New" w:hint="default"/>
      </w:rPr>
    </w:lvl>
    <w:lvl w:ilvl="2" w:tplc="10000005" w:tentative="1">
      <w:start w:val="1"/>
      <w:numFmt w:val="bullet"/>
      <w:lvlText w:val=""/>
      <w:lvlJc w:val="left"/>
      <w:pPr>
        <w:ind w:left="3600" w:hanging="360"/>
      </w:pPr>
      <w:rPr>
        <w:rFonts w:ascii="Wingdings" w:hAnsi="Wingdings" w:hint="default"/>
      </w:rPr>
    </w:lvl>
    <w:lvl w:ilvl="3" w:tplc="10000001" w:tentative="1">
      <w:start w:val="1"/>
      <w:numFmt w:val="bullet"/>
      <w:lvlText w:val=""/>
      <w:lvlJc w:val="left"/>
      <w:pPr>
        <w:ind w:left="4320" w:hanging="360"/>
      </w:pPr>
      <w:rPr>
        <w:rFonts w:ascii="Symbol" w:hAnsi="Symbol" w:hint="default"/>
      </w:rPr>
    </w:lvl>
    <w:lvl w:ilvl="4" w:tplc="10000003" w:tentative="1">
      <w:start w:val="1"/>
      <w:numFmt w:val="bullet"/>
      <w:lvlText w:val="o"/>
      <w:lvlJc w:val="left"/>
      <w:pPr>
        <w:ind w:left="5040" w:hanging="360"/>
      </w:pPr>
      <w:rPr>
        <w:rFonts w:ascii="Courier New" w:hAnsi="Courier New" w:cs="Courier New" w:hint="default"/>
      </w:rPr>
    </w:lvl>
    <w:lvl w:ilvl="5" w:tplc="10000005" w:tentative="1">
      <w:start w:val="1"/>
      <w:numFmt w:val="bullet"/>
      <w:lvlText w:val=""/>
      <w:lvlJc w:val="left"/>
      <w:pPr>
        <w:ind w:left="5760" w:hanging="360"/>
      </w:pPr>
      <w:rPr>
        <w:rFonts w:ascii="Wingdings" w:hAnsi="Wingdings" w:hint="default"/>
      </w:rPr>
    </w:lvl>
    <w:lvl w:ilvl="6" w:tplc="10000001" w:tentative="1">
      <w:start w:val="1"/>
      <w:numFmt w:val="bullet"/>
      <w:lvlText w:val=""/>
      <w:lvlJc w:val="left"/>
      <w:pPr>
        <w:ind w:left="6480" w:hanging="360"/>
      </w:pPr>
      <w:rPr>
        <w:rFonts w:ascii="Symbol" w:hAnsi="Symbol" w:hint="default"/>
      </w:rPr>
    </w:lvl>
    <w:lvl w:ilvl="7" w:tplc="10000003" w:tentative="1">
      <w:start w:val="1"/>
      <w:numFmt w:val="bullet"/>
      <w:lvlText w:val="o"/>
      <w:lvlJc w:val="left"/>
      <w:pPr>
        <w:ind w:left="7200" w:hanging="360"/>
      </w:pPr>
      <w:rPr>
        <w:rFonts w:ascii="Courier New" w:hAnsi="Courier New" w:cs="Courier New" w:hint="default"/>
      </w:rPr>
    </w:lvl>
    <w:lvl w:ilvl="8" w:tplc="10000005" w:tentative="1">
      <w:start w:val="1"/>
      <w:numFmt w:val="bullet"/>
      <w:lvlText w:val=""/>
      <w:lvlJc w:val="left"/>
      <w:pPr>
        <w:ind w:left="7920" w:hanging="360"/>
      </w:pPr>
      <w:rPr>
        <w:rFonts w:ascii="Wingdings" w:hAnsi="Wingdings" w:hint="default"/>
      </w:rPr>
    </w:lvl>
  </w:abstractNum>
  <w:abstractNum w:abstractNumId="24" w15:restartNumberingAfterBreak="0">
    <w:nsid w:val="687B776F"/>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9FA6D61"/>
    <w:multiLevelType w:val="hybridMultilevel"/>
    <w:tmpl w:val="E76CD340"/>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6" w15:restartNumberingAfterBreak="0">
    <w:nsid w:val="714E192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7F5BDA"/>
    <w:multiLevelType w:val="multilevel"/>
    <w:tmpl w:val="1172B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2495468">
    <w:abstractNumId w:val="10"/>
  </w:num>
  <w:num w:numId="2" w16cid:durableId="1012416580">
    <w:abstractNumId w:val="15"/>
  </w:num>
  <w:num w:numId="3" w16cid:durableId="1155954832">
    <w:abstractNumId w:val="2"/>
  </w:num>
  <w:num w:numId="4" w16cid:durableId="1855027431">
    <w:abstractNumId w:val="6"/>
  </w:num>
  <w:num w:numId="5" w16cid:durableId="981427954">
    <w:abstractNumId w:val="27"/>
  </w:num>
  <w:num w:numId="6" w16cid:durableId="1213036363">
    <w:abstractNumId w:val="13"/>
  </w:num>
  <w:num w:numId="7" w16cid:durableId="479157202">
    <w:abstractNumId w:val="21"/>
  </w:num>
  <w:num w:numId="8" w16cid:durableId="51394029">
    <w:abstractNumId w:val="0"/>
  </w:num>
  <w:num w:numId="9" w16cid:durableId="561059879">
    <w:abstractNumId w:val="14"/>
  </w:num>
  <w:num w:numId="10" w16cid:durableId="991449822">
    <w:abstractNumId w:val="24"/>
  </w:num>
  <w:num w:numId="11" w16cid:durableId="82529695">
    <w:abstractNumId w:val="7"/>
  </w:num>
  <w:num w:numId="12" w16cid:durableId="181211679">
    <w:abstractNumId w:val="23"/>
  </w:num>
  <w:num w:numId="13" w16cid:durableId="254680203">
    <w:abstractNumId w:val="1"/>
  </w:num>
  <w:num w:numId="14" w16cid:durableId="1592086582">
    <w:abstractNumId w:val="22"/>
  </w:num>
  <w:num w:numId="15" w16cid:durableId="381636593">
    <w:abstractNumId w:val="9"/>
  </w:num>
  <w:num w:numId="16" w16cid:durableId="1872104701">
    <w:abstractNumId w:val="25"/>
  </w:num>
  <w:num w:numId="17" w16cid:durableId="973407776">
    <w:abstractNumId w:val="11"/>
  </w:num>
  <w:num w:numId="18" w16cid:durableId="1893613069">
    <w:abstractNumId w:val="12"/>
  </w:num>
  <w:num w:numId="19" w16cid:durableId="1846631045">
    <w:abstractNumId w:val="20"/>
  </w:num>
  <w:num w:numId="20" w16cid:durableId="1119181996">
    <w:abstractNumId w:val="3"/>
  </w:num>
  <w:num w:numId="21" w16cid:durableId="555777207">
    <w:abstractNumId w:val="18"/>
  </w:num>
  <w:num w:numId="22" w16cid:durableId="1818690832">
    <w:abstractNumId w:val="26"/>
  </w:num>
  <w:num w:numId="23" w16cid:durableId="1462917944">
    <w:abstractNumId w:val="16"/>
  </w:num>
  <w:num w:numId="24" w16cid:durableId="1415514763">
    <w:abstractNumId w:val="5"/>
  </w:num>
  <w:num w:numId="25" w16cid:durableId="69356432">
    <w:abstractNumId w:val="8"/>
  </w:num>
  <w:num w:numId="26" w16cid:durableId="100413880">
    <w:abstractNumId w:val="4"/>
  </w:num>
  <w:num w:numId="27" w16cid:durableId="525212945">
    <w:abstractNumId w:val="19"/>
  </w:num>
  <w:num w:numId="28" w16cid:durableId="17569747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5C0"/>
    <w:rsid w:val="00035D69"/>
    <w:rsid w:val="00086FA5"/>
    <w:rsid w:val="000E4641"/>
    <w:rsid w:val="00151F66"/>
    <w:rsid w:val="00177F8D"/>
    <w:rsid w:val="00185F4A"/>
    <w:rsid w:val="001B07DE"/>
    <w:rsid w:val="001C2970"/>
    <w:rsid w:val="001E097E"/>
    <w:rsid w:val="001F4B42"/>
    <w:rsid w:val="002A461D"/>
    <w:rsid w:val="002B0B41"/>
    <w:rsid w:val="002D2200"/>
    <w:rsid w:val="003067EC"/>
    <w:rsid w:val="00372753"/>
    <w:rsid w:val="00385C2A"/>
    <w:rsid w:val="0040564B"/>
    <w:rsid w:val="0048120C"/>
    <w:rsid w:val="004909D9"/>
    <w:rsid w:val="004C5781"/>
    <w:rsid w:val="00513D27"/>
    <w:rsid w:val="00521481"/>
    <w:rsid w:val="0057272D"/>
    <w:rsid w:val="005E4AA8"/>
    <w:rsid w:val="005E598B"/>
    <w:rsid w:val="00622A8E"/>
    <w:rsid w:val="00665110"/>
    <w:rsid w:val="006709F1"/>
    <w:rsid w:val="00671A53"/>
    <w:rsid w:val="006C60E6"/>
    <w:rsid w:val="0075403C"/>
    <w:rsid w:val="007D1B72"/>
    <w:rsid w:val="007D2230"/>
    <w:rsid w:val="007E57EC"/>
    <w:rsid w:val="007E7573"/>
    <w:rsid w:val="00837914"/>
    <w:rsid w:val="00874FE7"/>
    <w:rsid w:val="00875271"/>
    <w:rsid w:val="008B31A8"/>
    <w:rsid w:val="008D2021"/>
    <w:rsid w:val="00952F7D"/>
    <w:rsid w:val="00991D0D"/>
    <w:rsid w:val="009A38BA"/>
    <w:rsid w:val="009C044D"/>
    <w:rsid w:val="00A61A31"/>
    <w:rsid w:val="00B43E11"/>
    <w:rsid w:val="00BC1E80"/>
    <w:rsid w:val="00BE53A3"/>
    <w:rsid w:val="00C756F3"/>
    <w:rsid w:val="00CB582A"/>
    <w:rsid w:val="00D03071"/>
    <w:rsid w:val="00D0607F"/>
    <w:rsid w:val="00D43125"/>
    <w:rsid w:val="00D66A3A"/>
    <w:rsid w:val="00D76EAA"/>
    <w:rsid w:val="00D833A4"/>
    <w:rsid w:val="00DC0DCE"/>
    <w:rsid w:val="00DE2873"/>
    <w:rsid w:val="00DF198B"/>
    <w:rsid w:val="00E74B29"/>
    <w:rsid w:val="00EB7C2B"/>
    <w:rsid w:val="00EE65C0"/>
    <w:rsid w:val="00F43D9E"/>
    <w:rsid w:val="00F7310D"/>
    <w:rsid w:val="00FB2F1A"/>
    <w:rsid w:val="00FF198C"/>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4A7B1"/>
  <w15:chartTrackingRefBased/>
  <w15:docId w15:val="{1F429157-8FAF-4832-8CE7-5F032E076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8B31A8"/>
    <w:pPr>
      <w:ind w:left="720"/>
      <w:contextualSpacing/>
    </w:pPr>
  </w:style>
  <w:style w:type="paragraph" w:styleId="TOCHeading">
    <w:name w:val="TOC Heading"/>
    <w:basedOn w:val="Heading1"/>
    <w:next w:val="Normal"/>
    <w:uiPriority w:val="39"/>
    <w:unhideWhenUsed/>
    <w:qFormat/>
    <w:rsid w:val="00035D69"/>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035D69"/>
    <w:pPr>
      <w:spacing w:after="100"/>
    </w:pPr>
  </w:style>
  <w:style w:type="paragraph" w:styleId="TOC2">
    <w:name w:val="toc 2"/>
    <w:basedOn w:val="Normal"/>
    <w:next w:val="Normal"/>
    <w:autoRedefine/>
    <w:uiPriority w:val="39"/>
    <w:rsid w:val="00035D69"/>
    <w:pPr>
      <w:spacing w:after="100"/>
      <w:ind w:left="240"/>
    </w:pPr>
  </w:style>
  <w:style w:type="paragraph" w:styleId="TOC3">
    <w:name w:val="toc 3"/>
    <w:basedOn w:val="Normal"/>
    <w:next w:val="Normal"/>
    <w:autoRedefine/>
    <w:uiPriority w:val="39"/>
    <w:rsid w:val="00035D69"/>
    <w:pPr>
      <w:spacing w:after="100"/>
      <w:ind w:left="480"/>
    </w:pPr>
  </w:style>
  <w:style w:type="character" w:styleId="Hyperlink">
    <w:name w:val="Hyperlink"/>
    <w:basedOn w:val="DefaultParagraphFont"/>
    <w:uiPriority w:val="99"/>
    <w:unhideWhenUsed/>
    <w:rsid w:val="00035D6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2299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youtube.com/watch?v=_sr9yTw20FU"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hmed\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48FF872962F4B9FB95E76FAB3E71678"/>
        <w:category>
          <w:name w:val="General"/>
          <w:gallery w:val="placeholder"/>
        </w:category>
        <w:types>
          <w:type w:val="bbPlcHdr"/>
        </w:types>
        <w:behaviors>
          <w:behavior w:val="content"/>
        </w:behaviors>
        <w:guid w:val="{56A2F444-2690-4184-9C9D-B5B5D4527E95}"/>
      </w:docPartPr>
      <w:docPartBody>
        <w:p w:rsidR="00574A17" w:rsidRDefault="00000000">
          <w:pPr>
            <w:pStyle w:val="C48FF872962F4B9FB95E76FAB3E71678"/>
          </w:pPr>
          <w:r w:rsidRPr="00DF198B">
            <w:t>—</w:t>
          </w:r>
        </w:p>
      </w:docPartBody>
    </w:docPart>
    <w:docPart>
      <w:docPartPr>
        <w:name w:val="C7DF6906863048A7936D230577BBBE9B"/>
        <w:category>
          <w:name w:val="General"/>
          <w:gallery w:val="placeholder"/>
        </w:category>
        <w:types>
          <w:type w:val="bbPlcHdr"/>
        </w:types>
        <w:behaviors>
          <w:behavior w:val="content"/>
        </w:behaviors>
        <w:guid w:val="{BFA1A64E-21D2-41A1-BBB8-866B169ADC32}"/>
      </w:docPartPr>
      <w:docPartBody>
        <w:p w:rsidR="00574A17" w:rsidRDefault="00000000">
          <w:pPr>
            <w:pStyle w:val="C7DF6906863048A7936D230577BBBE9B"/>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491"/>
    <w:rsid w:val="0025751E"/>
    <w:rsid w:val="00574A17"/>
    <w:rsid w:val="005E4AA8"/>
    <w:rsid w:val="00C74491"/>
    <w:rsid w:val="00DC0DCE"/>
    <w:rsid w:val="00E1365D"/>
    <w:rsid w:val="00E967F8"/>
    <w:rsid w:val="00F7310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8FF872962F4B9FB95E76FAB3E71678">
    <w:name w:val="C48FF872962F4B9FB95E76FAB3E71678"/>
  </w:style>
  <w:style w:type="paragraph" w:customStyle="1" w:styleId="C7DF6906863048A7936D230577BBBE9B">
    <w:name w:val="C7DF6906863048A7936D230577BBBE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0FBD30-F07A-4669-A9A0-7EDB75F9DFD8}">
  <ds:schemaRefs>
    <ds:schemaRef ds:uri="http://schemas.openxmlformats.org/officeDocument/2006/bibliography"/>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4.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189</TotalTime>
  <Pages>1</Pages>
  <Words>1609</Words>
  <Characters>9175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Ali</dc:creator>
  <cp:keywords/>
  <dc:description/>
  <cp:lastModifiedBy>K213212 Ahmed Ali Sheikh</cp:lastModifiedBy>
  <cp:revision>10</cp:revision>
  <cp:lastPrinted>2024-05-12T14:38:00Z</cp:lastPrinted>
  <dcterms:created xsi:type="dcterms:W3CDTF">2024-05-12T08:50:00Z</dcterms:created>
  <dcterms:modified xsi:type="dcterms:W3CDTF">2024-05-12T14:41:00Z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